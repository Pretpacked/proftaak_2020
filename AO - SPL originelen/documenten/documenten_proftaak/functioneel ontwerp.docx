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C923" w14:textId="77777777" w:rsidR="00453A11" w:rsidRPr="006E5651" w:rsidRDefault="000C50C3" w:rsidP="00453A11">
      <w:pPr>
        <w:pStyle w:val="Titel"/>
        <w:rPr>
          <w:lang w:val="en-US"/>
        </w:rPr>
      </w:pPr>
      <w:r w:rsidRPr="006E5651">
        <w:rPr>
          <w:lang w:val="en-US"/>
        </w:rPr>
        <w:t>Functioneel ontwerp</w:t>
      </w:r>
    </w:p>
    <w:sdt>
      <w:sdtPr>
        <w:alias w:val="Projectnaam"/>
        <w:tag w:val="Projectnaam"/>
        <w:id w:val="-914392091"/>
        <w:placeholder>
          <w:docPart w:val="ED8EE46FC1AE40799AB588340F426461"/>
        </w:placeholder>
        <w:showingPlcHdr/>
        <w:text/>
      </w:sdtPr>
      <w:sdtEndPr/>
      <w:sdtContent>
        <w:p w14:paraId="525D0DAB" w14:textId="5A7573D3" w:rsidR="009008D8" w:rsidRPr="006E5651" w:rsidRDefault="00E63CF9" w:rsidP="00190D75">
          <w:pPr>
            <w:rPr>
              <w:lang w:val="en-US"/>
            </w:rPr>
          </w:pPr>
          <w:r w:rsidRPr="00E63CF9">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5D8C4E9A" w:rsidR="009008D8" w:rsidRPr="006E5651" w:rsidRDefault="00053F8D" w:rsidP="004E636C">
            <w:pPr>
              <w:pStyle w:val="Geenafstand"/>
              <w:rPr>
                <w:lang w:val="en-US"/>
              </w:rPr>
            </w:pPr>
            <w:sdt>
              <w:sdtPr>
                <w:alias w:val="Versienummer"/>
                <w:tag w:val="Version"/>
                <w:id w:val="-193926220"/>
                <w:placeholder>
                  <w:docPart w:val="D24759476B65484E92973D48CAE44812"/>
                </w:placeholder>
                <w:text/>
              </w:sdtPr>
              <w:sdtEndPr/>
              <w:sdtContent>
                <w:r w:rsidR="001637E1">
                  <w:t>1</w:t>
                </w:r>
              </w:sdtContent>
            </w:sdt>
            <w:bookmarkEnd w:id="0"/>
          </w:p>
        </w:tc>
      </w:tr>
      <w:tr w:rsidR="009008D8" w:rsidRPr="001637E1"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1423E941" w:rsidR="009008D8" w:rsidRPr="001637E1" w:rsidRDefault="00053F8D" w:rsidP="004E636C">
            <w:pPr>
              <w:pStyle w:val="Geenafstand"/>
            </w:pPr>
            <w:sdt>
              <w:sdtPr>
                <w:alias w:val="Naam van de auteur"/>
                <w:tag w:val="Authors"/>
                <w:id w:val="1931920483"/>
                <w:placeholder>
                  <w:docPart w:val="C32E1727DBE040CA8A7DD4FE1C915193"/>
                </w:placeholder>
                <w:text/>
              </w:sdtPr>
              <w:sdtEndPr/>
              <w:sdtContent>
                <w:r w:rsidR="001637E1">
                  <w:t xml:space="preserve">Lars van Breugel, Ricardo ter Linde, Noah Qurri </w:t>
                </w:r>
              </w:sdtContent>
            </w:sdt>
            <w:bookmarkEnd w:id="1"/>
          </w:p>
        </w:tc>
      </w:tr>
      <w:tr w:rsidR="009008D8" w:rsidRPr="001637E1"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435E3CA5" w:rsidR="009008D8" w:rsidRPr="006E5651" w:rsidRDefault="00053F8D" w:rsidP="004E636C">
            <w:pPr>
              <w:pStyle w:val="Geenafstand"/>
              <w:rPr>
                <w:lang w:val="en-US"/>
              </w:rPr>
            </w:pPr>
            <w:sdt>
              <w:sdtPr>
                <w:alias w:val="Datum"/>
                <w:tag w:val="Date"/>
                <w:id w:val="-1127611690"/>
                <w:placeholder>
                  <w:docPart w:val="F6C62256EF104C7F8C1E1E49E231F946"/>
                </w:placeholder>
                <w:text/>
              </w:sdtPr>
              <w:sdtEndPr/>
              <w:sdtContent>
                <w:r w:rsidR="001637E1">
                  <w:t>28-05-2020</w:t>
                </w:r>
              </w:sdtContent>
            </w:sdt>
          </w:p>
        </w:tc>
      </w:tr>
    </w:tbl>
    <w:p w14:paraId="6AE2B7C4" w14:textId="77777777" w:rsidR="00E63CF9" w:rsidRDefault="00E63CF9" w:rsidP="00E63CF9">
      <w:pPr>
        <w:jc w:val="center"/>
        <w:rPr>
          <w:sz w:val="56"/>
          <w:szCs w:val="56"/>
          <w:lang w:val="en-US"/>
        </w:rPr>
      </w:pPr>
    </w:p>
    <w:p w14:paraId="56592B93" w14:textId="16B0C0C8" w:rsidR="009008D8" w:rsidRPr="00E63CF9" w:rsidRDefault="00E63CF9" w:rsidP="00E63CF9">
      <w:pPr>
        <w:jc w:val="center"/>
        <w:rPr>
          <w:sz w:val="56"/>
          <w:szCs w:val="56"/>
          <w:lang w:val="en-US"/>
        </w:rPr>
      </w:pPr>
      <w:r w:rsidRPr="00E63CF9">
        <w:rPr>
          <w:sz w:val="56"/>
          <w:szCs w:val="56"/>
          <w:lang w:val="en-US"/>
        </w:rPr>
        <w:t>LNNR</w:t>
      </w:r>
      <w:r w:rsidR="009008D8" w:rsidRPr="00E63CF9">
        <w:rPr>
          <w:sz w:val="56"/>
          <w:szCs w:val="56"/>
          <w:lang w:val="en-US"/>
        </w:rPr>
        <w:br w:type="page"/>
      </w:r>
      <w:commentRangeStart w:id="2"/>
      <w:commentRangeEnd w:id="2"/>
      <w:r w:rsidR="009D24BA" w:rsidRPr="00E63CF9">
        <w:rPr>
          <w:rStyle w:val="Verwijzingopmerking"/>
          <w:sz w:val="56"/>
          <w:szCs w:val="56"/>
        </w:rPr>
        <w:commentReference w:id="2"/>
      </w:r>
    </w:p>
    <w:p w14:paraId="37FF882F" w14:textId="77777777" w:rsidR="00E63CF9" w:rsidRPr="006E5651" w:rsidRDefault="00E63CF9">
      <w:pPr>
        <w:rPr>
          <w:lang w:val="en-US"/>
        </w:rPr>
      </w:pPr>
    </w:p>
    <w:p w14:paraId="35E97BF9" w14:textId="77777777" w:rsidR="008A2B7E" w:rsidRPr="007A0E59" w:rsidRDefault="008A2B7E" w:rsidP="008A2B7E">
      <w:pPr>
        <w:pStyle w:val="Kop1"/>
      </w:pPr>
      <w:bookmarkStart w:id="3" w:name="_Toc2080247"/>
      <w:bookmarkStart w:id="4" w:name="_Toc20926717"/>
      <w:r w:rsidRPr="007A0E59">
        <w:t>Versiebeheer</w:t>
      </w:r>
      <w:bookmarkEnd w:id="3"/>
      <w:bookmarkEnd w:id="4"/>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r w:rsidRPr="007A0E59">
              <w:rPr>
                <w:b w:val="0"/>
              </w:rPr>
              <w:t>yyyy-mm-dd</w:t>
            </w:r>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7A0E59">
              <w:t>x.x</w:t>
            </w:r>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3E75D907" w:rsidR="008A2B7E" w:rsidRPr="007A0E59" w:rsidRDefault="001637E1" w:rsidP="00AF55D5">
            <w:pPr>
              <w:pStyle w:val="Geenafstand"/>
              <w:jc w:val="center"/>
              <w:rPr>
                <w:b w:val="0"/>
              </w:rPr>
            </w:pPr>
            <w:r>
              <w:rPr>
                <w:b w:val="0"/>
              </w:rPr>
              <w:t>28-05-2020</w:t>
            </w:r>
          </w:p>
        </w:tc>
        <w:tc>
          <w:tcPr>
            <w:tcW w:w="788" w:type="dxa"/>
          </w:tcPr>
          <w:p w14:paraId="4F864483" w14:textId="4A13AAAC" w:rsidR="008A2B7E" w:rsidRPr="007A0E59" w:rsidRDefault="001637E1" w:rsidP="00AF55D5">
            <w:pPr>
              <w:pStyle w:val="Geenafstand"/>
              <w:jc w:val="center"/>
              <w:cnfStyle w:val="000000000000" w:firstRow="0" w:lastRow="0" w:firstColumn="0" w:lastColumn="0" w:oddVBand="0" w:evenVBand="0" w:oddHBand="0" w:evenHBand="0" w:firstRowFirstColumn="0" w:firstRowLastColumn="0" w:lastRowFirstColumn="0" w:lastRowLastColumn="0"/>
            </w:pPr>
            <w:r>
              <w:t>1</w:t>
            </w:r>
          </w:p>
        </w:tc>
        <w:tc>
          <w:tcPr>
            <w:tcW w:w="1962" w:type="dxa"/>
          </w:tcPr>
          <w:p w14:paraId="6CFF3CFD" w14:textId="19ECDAE3" w:rsidR="008A2B7E" w:rsidRPr="007A0E59" w:rsidRDefault="001637E1" w:rsidP="008A2B7E">
            <w:pPr>
              <w:pStyle w:val="Geenafstand"/>
              <w:cnfStyle w:val="000000000000" w:firstRow="0" w:lastRow="0" w:firstColumn="0" w:lastColumn="0" w:oddVBand="0" w:evenVBand="0" w:oddHBand="0" w:evenHBand="0" w:firstRowFirstColumn="0" w:firstRowLastColumn="0" w:lastRowFirstColumn="0" w:lastRowLastColumn="0"/>
            </w:pPr>
            <w:r>
              <w:t>Lars van Breugel</w:t>
            </w: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137190CC" w:rsidR="008A2B7E" w:rsidRPr="007A0E59" w:rsidRDefault="00DD5EFA" w:rsidP="00AF55D5">
            <w:pPr>
              <w:pStyle w:val="Geenafstand"/>
              <w:jc w:val="center"/>
              <w:rPr>
                <w:b w:val="0"/>
              </w:rPr>
            </w:pPr>
            <w:r>
              <w:rPr>
                <w:b w:val="0"/>
              </w:rPr>
              <w:t>25-06-2020</w:t>
            </w:r>
          </w:p>
        </w:tc>
        <w:tc>
          <w:tcPr>
            <w:tcW w:w="788" w:type="dxa"/>
          </w:tcPr>
          <w:p w14:paraId="5B7DF92E" w14:textId="06CC9DC2" w:rsidR="008A2B7E" w:rsidRPr="007A0E59" w:rsidRDefault="00DD5EFA" w:rsidP="00AF55D5">
            <w:pPr>
              <w:pStyle w:val="Geenafstand"/>
              <w:jc w:val="center"/>
              <w:cnfStyle w:val="000000100000" w:firstRow="0" w:lastRow="0" w:firstColumn="0" w:lastColumn="0" w:oddVBand="0" w:evenVBand="0" w:oddHBand="1" w:evenHBand="0" w:firstRowFirstColumn="0" w:firstRowLastColumn="0" w:lastRowFirstColumn="0" w:lastRowLastColumn="0"/>
            </w:pPr>
            <w:r>
              <w:t>2</w:t>
            </w:r>
          </w:p>
        </w:tc>
        <w:tc>
          <w:tcPr>
            <w:tcW w:w="1962" w:type="dxa"/>
          </w:tcPr>
          <w:p w14:paraId="0ACD441D" w14:textId="5FED5606" w:rsidR="008A2B7E" w:rsidRPr="007A0E59" w:rsidRDefault="00DD5EFA" w:rsidP="008A2B7E">
            <w:pPr>
              <w:pStyle w:val="Geenafstand"/>
              <w:cnfStyle w:val="000000100000" w:firstRow="0" w:lastRow="0" w:firstColumn="0" w:lastColumn="0" w:oddVBand="0" w:evenVBand="0" w:oddHBand="1" w:evenHBand="0" w:firstRowFirstColumn="0" w:firstRowLastColumn="0" w:lastRowFirstColumn="0" w:lastRowLastColumn="0"/>
            </w:pPr>
            <w:r>
              <w:t>Ricardo linde</w:t>
            </w:r>
            <w:bookmarkStart w:id="5" w:name="_GoBack"/>
            <w:bookmarkEnd w:id="5"/>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053F8D">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053F8D">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053F8D">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053F8D">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053F8D">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053F8D">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053F8D">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053F8D">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6" w:name="_Toc2080248"/>
      <w:bookmarkStart w:id="7" w:name="_Toc20926718"/>
      <w:r w:rsidRPr="007A0E59">
        <w:lastRenderedPageBreak/>
        <w:t>Inleiding</w:t>
      </w:r>
      <w:bookmarkEnd w:id="6"/>
      <w:bookmarkEnd w:id="7"/>
    </w:p>
    <w:p w14:paraId="67968886" w14:textId="26D86A18" w:rsidR="00A50A4E" w:rsidRDefault="00C27281" w:rsidP="00C27281">
      <w:pPr>
        <w:pStyle w:val="Kop2"/>
      </w:pPr>
      <w:bookmarkStart w:id="8" w:name="_Toc2080249"/>
      <w:bookmarkStart w:id="9" w:name="_Toc20926719"/>
      <w:r w:rsidRPr="007A0E59">
        <w:t xml:space="preserve">Over </w:t>
      </w:r>
      <w:r w:rsidR="007739E7" w:rsidRPr="007A0E59">
        <w:t xml:space="preserve">dit </w:t>
      </w:r>
      <w:r w:rsidRPr="007A0E59">
        <w:t>document</w:t>
      </w:r>
      <w:bookmarkEnd w:id="8"/>
      <w:bookmarkEnd w:id="9"/>
    </w:p>
    <w:p w14:paraId="22D17E62" w14:textId="77777777" w:rsidR="00593001" w:rsidRDefault="00593001" w:rsidP="006E5651">
      <w:pPr>
        <w:pStyle w:val="SPLinfo"/>
        <w:rPr>
          <w:i w:val="0"/>
          <w:iCs/>
        </w:rPr>
      </w:pPr>
    </w:p>
    <w:p w14:paraId="150079BD" w14:textId="0294D58F" w:rsidR="00C27281" w:rsidRPr="00593001" w:rsidRDefault="00B4551B" w:rsidP="006E5651">
      <w:pPr>
        <w:pStyle w:val="SPLinfo"/>
        <w:rPr>
          <w:i w:val="0"/>
          <w:iCs/>
        </w:rPr>
      </w:pPr>
      <w:r w:rsidRPr="00593001">
        <w:rPr>
          <w:i w:val="0"/>
          <w:iCs/>
        </w:rPr>
        <w:t xml:space="preserve">In dit document wordt </w:t>
      </w:r>
      <w:r w:rsidR="00B41C41" w:rsidRPr="00593001">
        <w:rPr>
          <w:i w:val="0"/>
          <w:iCs/>
        </w:rPr>
        <w:t>een eerste uitwerking van de wensen en eisen van de opdrachtgever vastgelegd, zodat hiermee aan de opdrachtgever kan worden</w:t>
      </w:r>
      <w:r w:rsidR="007C5455" w:rsidRPr="00593001">
        <w:rPr>
          <w:i w:val="0"/>
          <w:iCs/>
        </w:rPr>
        <w:t xml:space="preserve"> uitgelegd hoe het programma er</w:t>
      </w:r>
      <w:r w:rsidR="00B41C41" w:rsidRPr="00593001">
        <w:rPr>
          <w:i w:val="0"/>
          <w:iCs/>
        </w:rPr>
        <w:t>uit komt te zien en basaal hoe de werking van het programma zal zijn.</w:t>
      </w:r>
    </w:p>
    <w:p w14:paraId="4E4B0134" w14:textId="622BE54A" w:rsidR="00741E0E" w:rsidRDefault="00741E0E" w:rsidP="00AF55D5">
      <w:pPr>
        <w:pStyle w:val="Kop2"/>
      </w:pPr>
      <w:bookmarkStart w:id="10" w:name="_Toc2080250"/>
      <w:bookmarkStart w:id="11" w:name="_Toc20926720"/>
      <w:r w:rsidRPr="007A0E59">
        <w:t>Over het project en de opdrachtgever</w:t>
      </w:r>
      <w:bookmarkEnd w:id="10"/>
      <w:bookmarkEnd w:id="11"/>
    </w:p>
    <w:p w14:paraId="57D769D1" w14:textId="48C527C0" w:rsidR="001637E1" w:rsidRPr="005247A5" w:rsidRDefault="001637E1" w:rsidP="001637E1">
      <w:pPr>
        <w:pStyle w:val="SPLinfo"/>
        <w:rPr>
          <w:i w:val="0"/>
          <w:iCs/>
        </w:rPr>
      </w:pPr>
      <w:r w:rsidRPr="005247A5">
        <w:rPr>
          <w:i w:val="0"/>
          <w:iCs/>
        </w:rPr>
        <w:t xml:space="preserve">Wij maken dit project als opdracht voor het ROC-ter AA, onze </w:t>
      </w:r>
      <w:commentRangeStart w:id="12"/>
      <w:r w:rsidRPr="005247A5">
        <w:rPr>
          <w:i w:val="0"/>
          <w:iCs/>
        </w:rPr>
        <w:t xml:space="preserve">begeleider </w:t>
      </w:r>
      <w:r w:rsidR="00F728E3">
        <w:rPr>
          <w:i w:val="0"/>
          <w:iCs/>
        </w:rPr>
        <w:t>zijn wij zelf</w:t>
      </w:r>
      <w:r w:rsidRPr="005247A5">
        <w:rPr>
          <w:i w:val="0"/>
          <w:iCs/>
        </w:rPr>
        <w:t xml:space="preserve">. </w:t>
      </w:r>
      <w:commentRangeEnd w:id="12"/>
      <w:r w:rsidR="009D24BA" w:rsidRPr="005247A5">
        <w:rPr>
          <w:rStyle w:val="Verwijzingopmerking"/>
          <w:i w:val="0"/>
          <w:iCs/>
        </w:rPr>
        <w:commentReference w:id="12"/>
      </w:r>
    </w:p>
    <w:p w14:paraId="7E0367C4" w14:textId="77777777" w:rsidR="001637E1" w:rsidRPr="005247A5" w:rsidRDefault="001637E1" w:rsidP="001637E1">
      <w:pPr>
        <w:pStyle w:val="SPLinfo"/>
        <w:rPr>
          <w:i w:val="0"/>
          <w:iCs/>
        </w:rPr>
      </w:pPr>
      <w:r w:rsidRPr="005247A5">
        <w:rPr>
          <w:i w:val="0"/>
          <w:iCs/>
        </w:rPr>
        <w:t>In het 2</w:t>
      </w:r>
      <w:r w:rsidRPr="005247A5">
        <w:rPr>
          <w:i w:val="0"/>
          <w:iCs/>
          <w:vertAlign w:val="superscript"/>
        </w:rPr>
        <w:t>e</w:t>
      </w:r>
      <w:r w:rsidRPr="005247A5">
        <w:rPr>
          <w:i w:val="0"/>
          <w:iCs/>
        </w:rPr>
        <w:t xml:space="preserve"> jaar van onze opleiding moeten we een proftaak maken, dit jaar moeten we dit dus ook weer doen.</w:t>
      </w:r>
    </w:p>
    <w:p w14:paraId="1C811380" w14:textId="57D8F133" w:rsidR="00302DD0" w:rsidRDefault="00302DD0" w:rsidP="00302DD0">
      <w:pPr>
        <w:pStyle w:val="Kop1"/>
      </w:pPr>
      <w:bookmarkStart w:id="13" w:name="_Toc2080251"/>
      <w:bookmarkStart w:id="14" w:name="_Toc20926721"/>
      <w:r w:rsidRPr="007A0E59">
        <w:t>Actoren</w:t>
      </w:r>
      <w:bookmarkEnd w:id="13"/>
      <w:bookmarkEnd w:id="14"/>
    </w:p>
    <w:p w14:paraId="57DC6A1C" w14:textId="77777777" w:rsidR="00E03426" w:rsidRPr="005247A5" w:rsidRDefault="00E03426" w:rsidP="00E03426">
      <w:r w:rsidRPr="005247A5">
        <w:t xml:space="preserve">Admin: Admin kan dingen aanpassen of dingen in de database toevoegen. </w:t>
      </w:r>
    </w:p>
    <w:p w14:paraId="4831CE67" w14:textId="0687415E" w:rsidR="00E03426" w:rsidRPr="005247A5" w:rsidRDefault="00E03426" w:rsidP="00E03426">
      <w:r w:rsidRPr="005247A5">
        <w:br/>
        <w:t xml:space="preserve">Docent: De docent kan </w:t>
      </w:r>
      <w:r w:rsidR="00F728E3">
        <w:t>de toetsen die ingepland zijn terug zien in de desbetreffende database</w:t>
      </w:r>
      <w:r w:rsidRPr="005247A5">
        <w:t xml:space="preserve">. </w:t>
      </w:r>
    </w:p>
    <w:p w14:paraId="562A4D60" w14:textId="4C24CA86" w:rsidR="00E03426" w:rsidRPr="005247A5" w:rsidRDefault="00E03426" w:rsidP="00E03426">
      <w:r w:rsidRPr="005247A5">
        <w:br/>
        <w:t xml:space="preserve">Leerling: De Leerling kan </w:t>
      </w:r>
      <w:r w:rsidR="00F728E3">
        <w:t>toetsen inplannen en daarbij de tijd kiezen wanneer hun, hun toets willen maken.</w:t>
      </w:r>
    </w:p>
    <w:p w14:paraId="0031515D" w14:textId="6549B606" w:rsidR="00E03426" w:rsidRPr="001637E1" w:rsidRDefault="00E03426" w:rsidP="00183F75">
      <w:pPr>
        <w:pStyle w:val="SPLinfo"/>
        <w:rPr>
          <w:color w:val="FF0000"/>
        </w:rPr>
      </w:pPr>
    </w:p>
    <w:p w14:paraId="0D5A902A" w14:textId="58AD0728" w:rsidR="0015692D" w:rsidRDefault="00B41C41" w:rsidP="00B41C41">
      <w:pPr>
        <w:pStyle w:val="Kop1"/>
      </w:pPr>
      <w:bookmarkStart w:id="15" w:name="_Toc2080252"/>
      <w:bookmarkStart w:id="16" w:name="_Toc20926722"/>
      <w:r w:rsidRPr="007A0E59">
        <w:t>Functionele eisen</w:t>
      </w:r>
      <w:r w:rsidR="00302DD0" w:rsidRPr="007A0E59">
        <w:t xml:space="preserve"> en omschrijving</w:t>
      </w:r>
      <w:bookmarkEnd w:id="15"/>
      <w:bookmarkEnd w:id="16"/>
    </w:p>
    <w:p w14:paraId="00F8798E" w14:textId="60FB03E2" w:rsidR="001637E1" w:rsidRPr="005247A5" w:rsidRDefault="00847868" w:rsidP="001637E1">
      <w:r w:rsidRPr="005247A5">
        <w:t xml:space="preserve">We gaan een website maken met </w:t>
      </w:r>
      <w:r w:rsidR="00F728E3">
        <w:t>PHP, Javascript, CSS en HTML</w:t>
      </w:r>
      <w:r w:rsidRPr="005247A5">
        <w:t xml:space="preserve"> en </w:t>
      </w:r>
      <w:r w:rsidR="00F728E3">
        <w:t xml:space="preserve">PHPmyAdmin voor de </w:t>
      </w:r>
      <w:r w:rsidRPr="005247A5">
        <w:t xml:space="preserve">database. </w:t>
      </w:r>
      <w:r w:rsidR="00F728E3">
        <w:t>Als je op onze website komt moet je, jezelf eerst registeren of inloggen, Als dat gebeurd is kan je een bij plannen een vak kiezen  en daarbij een tijd kiezen en zodra je dit hebt gedaan komt je toets bij de plan tab te staan.</w:t>
      </w:r>
    </w:p>
    <w:p w14:paraId="0BF1CB2E" w14:textId="77777777" w:rsidR="00302DD0" w:rsidRPr="007A0E59" w:rsidRDefault="004D20EB" w:rsidP="00302DD0">
      <w:pPr>
        <w:pStyle w:val="Kop2"/>
      </w:pPr>
      <w:bookmarkStart w:id="17" w:name="_Toc2080253"/>
      <w:bookmarkStart w:id="18" w:name="_Toc20926723"/>
      <w:commentRangeStart w:id="19"/>
      <w:r w:rsidRPr="007A0E59">
        <w:t>Functie</w:t>
      </w:r>
      <w:commentRangeEnd w:id="19"/>
      <w:r w:rsidR="009D24BA">
        <w:rPr>
          <w:rStyle w:val="Verwijzingopmerking"/>
          <w:rFonts w:asciiTheme="minorHAnsi" w:eastAsiaTheme="minorHAnsi" w:hAnsiTheme="minorHAnsi" w:cstheme="minorBidi"/>
          <w:color w:val="auto"/>
        </w:rPr>
        <w:commentReference w:id="19"/>
      </w:r>
      <w:r w:rsidRPr="007A0E59">
        <w:t xml:space="preserve">: </w:t>
      </w:r>
      <w:r w:rsidR="00302DD0" w:rsidRPr="007A0E59">
        <w:t>Login</w:t>
      </w:r>
      <w:bookmarkEnd w:id="17"/>
      <w:bookmarkEnd w:id="18"/>
    </w:p>
    <w:p w14:paraId="560C4B0C" w14:textId="77777777" w:rsidR="00302DD0" w:rsidRDefault="00302DD0" w:rsidP="00302DD0">
      <w:pPr>
        <w:pStyle w:val="Kop3"/>
      </w:pPr>
      <w:bookmarkStart w:id="20" w:name="_Toc2080254"/>
      <w:r w:rsidRPr="007A0E59">
        <w:t>Functionele beschrijving</w:t>
      </w:r>
      <w:bookmarkEnd w:id="20"/>
    </w:p>
    <w:p w14:paraId="36246F46" w14:textId="2A307795" w:rsidR="00793C80" w:rsidRDefault="00793C80" w:rsidP="00793C80">
      <w:pPr>
        <w:pStyle w:val="SPLinfo"/>
      </w:pP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507F093F" w:rsidR="00793C80" w:rsidRPr="007A0E59" w:rsidRDefault="00793C80" w:rsidP="00F127F7">
            <w:pPr>
              <w:pStyle w:val="SPLinfo"/>
            </w:pPr>
            <w:r>
              <w:t>Inloggen</w:t>
            </w:r>
            <w:r w:rsidR="001E7C20">
              <w:t>, planner bekijken, covid 19 regels, rooster</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17D0393C" w:rsidR="00793C80" w:rsidRPr="007A0E59" w:rsidRDefault="00793C80" w:rsidP="00F127F7">
            <w:pPr>
              <w:pStyle w:val="SPLinfo"/>
            </w:pPr>
            <w:r>
              <w:t xml:space="preserve">Admin, </w:t>
            </w:r>
            <w:r w:rsidR="00CF6E51">
              <w:t>docent, leerlingen</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F1A1494" w14:textId="77777777" w:rsidR="00CF6E51" w:rsidRDefault="00CF6E51" w:rsidP="00302DD0">
      <w:pPr>
        <w:pStyle w:val="Kop3"/>
      </w:pPr>
      <w:bookmarkStart w:id="21" w:name="_Toc2080255"/>
    </w:p>
    <w:p w14:paraId="578ABCDC" w14:textId="20685F3B" w:rsidR="00302DD0" w:rsidRDefault="00302DD0" w:rsidP="00302DD0">
      <w:pPr>
        <w:pStyle w:val="Kop3"/>
      </w:pPr>
      <w:r w:rsidRPr="007A0E59">
        <w:t>Wireframe</w:t>
      </w:r>
      <w:bookmarkEnd w:id="21"/>
    </w:p>
    <w:p w14:paraId="64788F57" w14:textId="13A5E477" w:rsidR="00302DD0" w:rsidRDefault="00302DD0" w:rsidP="00302DD0">
      <w:pPr>
        <w:pStyle w:val="Geenafstand"/>
      </w:pPr>
    </w:p>
    <w:p w14:paraId="5E3A7116" w14:textId="151CBBB8" w:rsidR="00CF6E51" w:rsidRPr="007A0E59" w:rsidRDefault="00CF6E51" w:rsidP="00302DD0">
      <w:pPr>
        <w:pStyle w:val="Geenafstand"/>
      </w:pPr>
      <w:r>
        <w:rPr>
          <w:noProof/>
        </w:rPr>
        <w:lastRenderedPageBreak/>
        <w:drawing>
          <wp:inline distT="0" distB="0" distL="0" distR="0" wp14:anchorId="30AF7EB6" wp14:editId="4CD9006C">
            <wp:extent cx="5753100" cy="33909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001FF3E5" w14:textId="0A5A5132" w:rsidR="00793C80" w:rsidRDefault="00793C80" w:rsidP="00C72A17">
      <w:pPr>
        <w:jc w:val="center"/>
      </w:pPr>
    </w:p>
    <w:p w14:paraId="45E9AC5A" w14:textId="16323B10" w:rsidR="00CF6E51" w:rsidRDefault="00CF6E51" w:rsidP="00C72A17">
      <w:pPr>
        <w:jc w:val="center"/>
      </w:pPr>
      <w:r>
        <w:rPr>
          <w:noProof/>
        </w:rPr>
        <w:drawing>
          <wp:inline distT="0" distB="0" distL="0" distR="0" wp14:anchorId="765CC31D" wp14:editId="44C35F77">
            <wp:extent cx="5753100" cy="38004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800475"/>
                    </a:xfrm>
                    <a:prstGeom prst="rect">
                      <a:avLst/>
                    </a:prstGeom>
                    <a:noFill/>
                    <a:ln>
                      <a:noFill/>
                    </a:ln>
                  </pic:spPr>
                </pic:pic>
              </a:graphicData>
            </a:graphic>
          </wp:inline>
        </w:drawing>
      </w:r>
    </w:p>
    <w:p w14:paraId="64DC5242" w14:textId="20109EB2" w:rsidR="00793C80" w:rsidRDefault="00793C80" w:rsidP="00C72A17">
      <w:pPr>
        <w:jc w:val="center"/>
      </w:pPr>
    </w:p>
    <w:p w14:paraId="38A4C9E3" w14:textId="4C098F5E" w:rsidR="00CF6E51" w:rsidRDefault="00CF6E51" w:rsidP="00C72A17">
      <w:pPr>
        <w:jc w:val="center"/>
      </w:pPr>
      <w:r>
        <w:rPr>
          <w:noProof/>
        </w:rPr>
        <w:lastRenderedPageBreak/>
        <w:drawing>
          <wp:inline distT="0" distB="0" distL="0" distR="0" wp14:anchorId="2C7C9E8A" wp14:editId="09B41DEA">
            <wp:extent cx="5753100" cy="37909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25CDE277" w14:textId="0F9D41CF" w:rsidR="00CF6E51" w:rsidRDefault="00CF6E51" w:rsidP="00C72A17">
      <w:pPr>
        <w:jc w:val="center"/>
      </w:pPr>
      <w:r>
        <w:rPr>
          <w:noProof/>
        </w:rPr>
        <w:drawing>
          <wp:inline distT="0" distB="0" distL="0" distR="0" wp14:anchorId="72F224B2" wp14:editId="344FFC68">
            <wp:extent cx="5753100" cy="37909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1EF25C32" w14:textId="3C6D0B63" w:rsidR="00CF6E51" w:rsidRDefault="00CF6E51" w:rsidP="00C72A17">
      <w:pPr>
        <w:jc w:val="center"/>
      </w:pPr>
      <w:r>
        <w:rPr>
          <w:noProof/>
        </w:rPr>
        <w:lastRenderedPageBreak/>
        <w:drawing>
          <wp:inline distT="0" distB="0" distL="0" distR="0" wp14:anchorId="3A155BE8" wp14:editId="10660FB2">
            <wp:extent cx="5753100" cy="38195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14:paraId="3E5AA49D" w14:textId="0FFF7CB3" w:rsidR="00CF6E51" w:rsidRDefault="00CF6E51" w:rsidP="00C72A17">
      <w:pPr>
        <w:jc w:val="center"/>
      </w:pPr>
    </w:p>
    <w:p w14:paraId="575F8670" w14:textId="225E7440" w:rsidR="00CF6E51" w:rsidRDefault="00CF6E51" w:rsidP="00C72A17">
      <w:pPr>
        <w:jc w:val="center"/>
      </w:pPr>
    </w:p>
    <w:p w14:paraId="1C9E765F" w14:textId="062FDA0E" w:rsidR="000D5B63" w:rsidRDefault="000D5B63" w:rsidP="00C72A17">
      <w:pPr>
        <w:jc w:val="center"/>
      </w:pPr>
    </w:p>
    <w:p w14:paraId="74CCFFC2" w14:textId="0A89777A" w:rsidR="000D5B63" w:rsidRDefault="000D5B63" w:rsidP="00C72A17">
      <w:pPr>
        <w:jc w:val="center"/>
      </w:pPr>
    </w:p>
    <w:p w14:paraId="56B93BD1" w14:textId="51B7AB2B" w:rsidR="000D5B63" w:rsidRDefault="000D5B63" w:rsidP="00C72A17">
      <w:pPr>
        <w:jc w:val="center"/>
      </w:pPr>
    </w:p>
    <w:p w14:paraId="0E2E7CF9" w14:textId="5624E1FD" w:rsidR="000D5B63" w:rsidRDefault="000D5B63" w:rsidP="00C72A17">
      <w:pPr>
        <w:jc w:val="center"/>
      </w:pPr>
    </w:p>
    <w:p w14:paraId="5FFE7F2D" w14:textId="63B92B17" w:rsidR="000D5B63" w:rsidRDefault="000D5B63" w:rsidP="00C72A17">
      <w:pPr>
        <w:jc w:val="center"/>
      </w:pPr>
    </w:p>
    <w:p w14:paraId="51B700B3" w14:textId="3B42CDC5" w:rsidR="000D5B63" w:rsidRDefault="000D5B63" w:rsidP="00C72A17">
      <w:pPr>
        <w:jc w:val="center"/>
      </w:pPr>
    </w:p>
    <w:p w14:paraId="0CDCE36C" w14:textId="4218C370" w:rsidR="000D5B63" w:rsidRDefault="000D5B63" w:rsidP="00C72A17">
      <w:pPr>
        <w:jc w:val="center"/>
      </w:pPr>
    </w:p>
    <w:p w14:paraId="4B0E7ED9" w14:textId="04D651A3" w:rsidR="000D5B63" w:rsidRDefault="000D5B63" w:rsidP="00C72A17">
      <w:pPr>
        <w:jc w:val="center"/>
      </w:pPr>
    </w:p>
    <w:p w14:paraId="2D06921D" w14:textId="2D79C406" w:rsidR="000D5B63" w:rsidRDefault="000D5B63" w:rsidP="00C72A17">
      <w:pPr>
        <w:jc w:val="center"/>
      </w:pPr>
    </w:p>
    <w:p w14:paraId="3361D5F9" w14:textId="0F504664" w:rsidR="000D5B63" w:rsidRDefault="000D5B63" w:rsidP="00C72A17">
      <w:pPr>
        <w:jc w:val="center"/>
      </w:pPr>
    </w:p>
    <w:p w14:paraId="15A92EE4" w14:textId="0A852EDC" w:rsidR="000D5B63" w:rsidRDefault="000D5B63" w:rsidP="00C72A17">
      <w:pPr>
        <w:jc w:val="center"/>
      </w:pPr>
    </w:p>
    <w:p w14:paraId="32635602" w14:textId="0FF833C6" w:rsidR="000D5B63" w:rsidRDefault="000D5B63" w:rsidP="00C72A17">
      <w:pPr>
        <w:jc w:val="center"/>
      </w:pPr>
    </w:p>
    <w:p w14:paraId="3FE6FCE2" w14:textId="77777777" w:rsidR="000D5B63" w:rsidRDefault="000D5B63" w:rsidP="00C72A17">
      <w:pPr>
        <w:jc w:val="center"/>
      </w:pPr>
    </w:p>
    <w:p w14:paraId="46F0A643" w14:textId="1927315B" w:rsidR="00CF6E51" w:rsidRPr="00CF6E51" w:rsidRDefault="00370158" w:rsidP="00CF6E51">
      <w:pPr>
        <w:pStyle w:val="Kop1"/>
      </w:pPr>
      <w:bookmarkStart w:id="22" w:name="_Toc2080262"/>
      <w:bookmarkStart w:id="23" w:name="_Toc20926724"/>
      <w:r w:rsidRPr="007A0E59">
        <w:lastRenderedPageBreak/>
        <w:t>Navigatiestructuur</w:t>
      </w:r>
      <w:bookmarkEnd w:id="22"/>
      <w:bookmarkEnd w:id="23"/>
    </w:p>
    <w:p w14:paraId="6FECC706" w14:textId="7AED3544" w:rsidR="00CD2AA9" w:rsidRDefault="00CD2AA9" w:rsidP="00C72A17">
      <w:pPr>
        <w:keepNext/>
        <w:jc w:val="center"/>
      </w:pPr>
    </w:p>
    <w:p w14:paraId="79217A85" w14:textId="1466343C" w:rsidR="002279E9" w:rsidRDefault="002279E9" w:rsidP="00C72A17">
      <w:pPr>
        <w:keepNext/>
        <w:jc w:val="center"/>
      </w:pPr>
    </w:p>
    <w:p w14:paraId="2FEE9546" w14:textId="1BEE36B8" w:rsidR="002279E9" w:rsidRDefault="002279E9" w:rsidP="00C72A17">
      <w:pPr>
        <w:keepNext/>
        <w:jc w:val="center"/>
      </w:pPr>
      <w:r>
        <w:rPr>
          <w:noProof/>
        </w:rPr>
        <w:drawing>
          <wp:inline distT="0" distB="0" distL="0" distR="0" wp14:anchorId="1CB5F8B4" wp14:editId="2DD58803">
            <wp:extent cx="5760720" cy="3572510"/>
            <wp:effectExtent l="0" t="0" r="0" b="889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09 at 10.35.55.jpe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72510"/>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4" w:name="_Toc2080265"/>
      <w:r>
        <w:br w:type="page"/>
      </w:r>
    </w:p>
    <w:p w14:paraId="28C326E7" w14:textId="12EDF41D" w:rsidR="0015692D" w:rsidRPr="007A0E59" w:rsidRDefault="00DC10FC" w:rsidP="00DC10FC">
      <w:pPr>
        <w:pStyle w:val="Kop1"/>
      </w:pPr>
      <w:bookmarkStart w:id="25" w:name="_Toc20926725"/>
      <w:r w:rsidRPr="007A0E59">
        <w:lastRenderedPageBreak/>
        <w:t>Akkoord opdrachtgever</w:t>
      </w:r>
      <w:bookmarkEnd w:id="24"/>
      <w:bookmarkEnd w:id="25"/>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20"/>
      <w:footerReference w:type="even" r:id="rId21"/>
      <w:footerReference w:type="default" r:id="rId22"/>
      <w:footerReference w:type="first" r:id="rI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ob Wessels" w:date="2020-06-16T21:54:00Z" w:initials="RW">
    <w:p w14:paraId="69F83CA2" w14:textId="12A823BA" w:rsidR="009D24BA" w:rsidRDefault="009D24BA">
      <w:pPr>
        <w:pStyle w:val="Tekstopmerking"/>
      </w:pPr>
      <w:r>
        <w:rPr>
          <w:rStyle w:val="Verwijzingopmerking"/>
        </w:rPr>
        <w:annotationRef/>
      </w:r>
      <w:r>
        <w:t>Naam app</w:t>
      </w:r>
    </w:p>
  </w:comment>
  <w:comment w:id="12" w:author="Rob Wessels" w:date="2020-06-16T21:54:00Z" w:initials="RW">
    <w:p w14:paraId="6FCB9125" w14:textId="77777777" w:rsidR="009D24BA" w:rsidRDefault="009D24BA">
      <w:pPr>
        <w:pStyle w:val="Tekstopmerking"/>
      </w:pPr>
      <w:r>
        <w:rPr>
          <w:rStyle w:val="Verwijzingopmerking"/>
        </w:rPr>
        <w:annotationRef/>
      </w:r>
      <w:r>
        <w:t>Zie vorige docs</w:t>
      </w:r>
    </w:p>
    <w:p w14:paraId="7082CDD4" w14:textId="77777777" w:rsidR="009D24BA" w:rsidRDefault="009D24BA">
      <w:pPr>
        <w:pStyle w:val="Tekstopmerking"/>
      </w:pPr>
    </w:p>
    <w:p w14:paraId="576F6073" w14:textId="1D7E3A92" w:rsidR="009D24BA" w:rsidRDefault="009D24BA">
      <w:pPr>
        <w:pStyle w:val="Tekstopmerking"/>
      </w:pPr>
      <w:r>
        <w:t>En ook hier niets cursief schrijven</w:t>
      </w:r>
    </w:p>
  </w:comment>
  <w:comment w:id="19" w:author="Rob Wessels" w:date="2020-06-16T21:55:00Z" w:initials="RW">
    <w:p w14:paraId="113F4FD9" w14:textId="3607F0D9" w:rsidR="001E7C20" w:rsidRDefault="009D24BA" w:rsidP="001E7C20">
      <w:pPr>
        <w:pStyle w:val="Tekstopmerking"/>
      </w:pPr>
      <w:r>
        <w:rPr>
          <w:rStyle w:val="Verwijzingopmerking"/>
        </w:rPr>
        <w:annotationRef/>
      </w:r>
    </w:p>
    <w:p w14:paraId="0E99BAD3" w14:textId="3492A921" w:rsidR="009D24BA" w:rsidRDefault="009D24BA">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F83CA2" w15:done="1"/>
  <w15:commentEx w15:paraId="576F6073" w15:done="0"/>
  <w15:commentEx w15:paraId="0E99BA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BE22" w16cex:dateUtc="2020-06-16T19:54:00Z"/>
  <w16cex:commentExtensible w16cex:durableId="2293BE33" w16cex:dateUtc="2020-06-16T19:54:00Z"/>
  <w16cex:commentExtensible w16cex:durableId="2293BE5B" w16cex:dateUtc="2020-06-16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83CA2" w16cid:durableId="2293BE22"/>
  <w16cid:commentId w16cid:paraId="576F6073" w16cid:durableId="2293BE33"/>
  <w16cid:commentId w16cid:paraId="0E99BAD3" w16cid:durableId="2293B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3379C" w14:textId="77777777" w:rsidR="00053F8D" w:rsidRDefault="00053F8D" w:rsidP="008A2B7E">
      <w:pPr>
        <w:spacing w:after="0" w:line="240" w:lineRule="auto"/>
      </w:pPr>
      <w:r>
        <w:separator/>
      </w:r>
    </w:p>
  </w:endnote>
  <w:endnote w:type="continuationSeparator" w:id="0">
    <w:p w14:paraId="1EBA50D4" w14:textId="77777777" w:rsidR="00053F8D" w:rsidRDefault="00053F8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A856" w14:textId="1D391ADF" w:rsidR="008A2B7E" w:rsidRPr="00957616" w:rsidRDefault="00053F8D"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E1F93" w14:textId="77777777" w:rsidR="00053F8D" w:rsidRDefault="00053F8D" w:rsidP="008A2B7E">
      <w:pPr>
        <w:spacing w:after="0" w:line="240" w:lineRule="auto"/>
      </w:pPr>
      <w:r>
        <w:separator/>
      </w:r>
    </w:p>
  </w:footnote>
  <w:footnote w:type="continuationSeparator" w:id="0">
    <w:p w14:paraId="61EF132B" w14:textId="77777777" w:rsidR="00053F8D" w:rsidRDefault="00053F8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Wessels">
    <w15:presenceInfo w15:providerId="AD" w15:userId="S::wero@roc-teraa.nl::b23eecbd-7e40-4f5a-872b-1ceda907f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3F8D"/>
    <w:rsid w:val="00054F7C"/>
    <w:rsid w:val="00086198"/>
    <w:rsid w:val="00097A88"/>
    <w:rsid w:val="000A2F0A"/>
    <w:rsid w:val="000B7ED6"/>
    <w:rsid w:val="000C50C3"/>
    <w:rsid w:val="000D5B63"/>
    <w:rsid w:val="0010454A"/>
    <w:rsid w:val="0012351B"/>
    <w:rsid w:val="001502A4"/>
    <w:rsid w:val="00153E88"/>
    <w:rsid w:val="0015692D"/>
    <w:rsid w:val="00163221"/>
    <w:rsid w:val="001637E1"/>
    <w:rsid w:val="00183F75"/>
    <w:rsid w:val="00190D75"/>
    <w:rsid w:val="001A6A48"/>
    <w:rsid w:val="001A79BC"/>
    <w:rsid w:val="001B5082"/>
    <w:rsid w:val="001C5E44"/>
    <w:rsid w:val="001E45D8"/>
    <w:rsid w:val="001E7C20"/>
    <w:rsid w:val="00206763"/>
    <w:rsid w:val="00221DD0"/>
    <w:rsid w:val="002279E9"/>
    <w:rsid w:val="002421F8"/>
    <w:rsid w:val="00287F7B"/>
    <w:rsid w:val="002A58C0"/>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247A5"/>
    <w:rsid w:val="00530F5B"/>
    <w:rsid w:val="0054775A"/>
    <w:rsid w:val="005711C8"/>
    <w:rsid w:val="00577C71"/>
    <w:rsid w:val="0058383B"/>
    <w:rsid w:val="0058638E"/>
    <w:rsid w:val="00593001"/>
    <w:rsid w:val="005A66D9"/>
    <w:rsid w:val="005C1EC3"/>
    <w:rsid w:val="005D0910"/>
    <w:rsid w:val="005D4E24"/>
    <w:rsid w:val="006351D7"/>
    <w:rsid w:val="00657899"/>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948AE"/>
    <w:rsid w:val="007A0E59"/>
    <w:rsid w:val="007C1CE4"/>
    <w:rsid w:val="007C5455"/>
    <w:rsid w:val="007D0A71"/>
    <w:rsid w:val="007F4FA8"/>
    <w:rsid w:val="008020C6"/>
    <w:rsid w:val="008156EF"/>
    <w:rsid w:val="00847868"/>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24BA"/>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CF6E51"/>
    <w:rsid w:val="00D30E83"/>
    <w:rsid w:val="00D52922"/>
    <w:rsid w:val="00D65735"/>
    <w:rsid w:val="00D70D04"/>
    <w:rsid w:val="00D73541"/>
    <w:rsid w:val="00D73DBF"/>
    <w:rsid w:val="00D84A64"/>
    <w:rsid w:val="00DA3967"/>
    <w:rsid w:val="00DB2E3B"/>
    <w:rsid w:val="00DC10FC"/>
    <w:rsid w:val="00DC2182"/>
    <w:rsid w:val="00DD5EFA"/>
    <w:rsid w:val="00DE103D"/>
    <w:rsid w:val="00DF137A"/>
    <w:rsid w:val="00DF4D03"/>
    <w:rsid w:val="00E03426"/>
    <w:rsid w:val="00E0464C"/>
    <w:rsid w:val="00E13067"/>
    <w:rsid w:val="00E60B5D"/>
    <w:rsid w:val="00E63CF9"/>
    <w:rsid w:val="00E72841"/>
    <w:rsid w:val="00E7326A"/>
    <w:rsid w:val="00E84A1F"/>
    <w:rsid w:val="00EA0647"/>
    <w:rsid w:val="00EC7DE3"/>
    <w:rsid w:val="00ED3604"/>
    <w:rsid w:val="00F100CC"/>
    <w:rsid w:val="00F37324"/>
    <w:rsid w:val="00F728E3"/>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jpe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footer" Target="footer3.xml"/><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174090"/>
    <w:rsid w:val="00184625"/>
    <w:rsid w:val="001E1D7D"/>
    <w:rsid w:val="00433C3E"/>
    <w:rsid w:val="00643B3A"/>
    <w:rsid w:val="006D6969"/>
    <w:rsid w:val="007859E3"/>
    <w:rsid w:val="00966536"/>
    <w:rsid w:val="00C00F7B"/>
    <w:rsid w:val="00C827F9"/>
    <w:rsid w:val="00CA6F11"/>
    <w:rsid w:val="00DC382A"/>
    <w:rsid w:val="00F609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E0734A23-2A13-4053-A6D1-D3F67A914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TotalTime>
  <Pages>9</Pages>
  <Words>439</Words>
  <Characters>2416</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ter Linde</cp:lastModifiedBy>
  <cp:revision>3</cp:revision>
  <cp:lastPrinted>2018-09-01T10:46:00Z</cp:lastPrinted>
  <dcterms:created xsi:type="dcterms:W3CDTF">2020-06-25T08:55:00Z</dcterms:created>
  <dcterms:modified xsi:type="dcterms:W3CDTF">2020-06-25T08:55:00Z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