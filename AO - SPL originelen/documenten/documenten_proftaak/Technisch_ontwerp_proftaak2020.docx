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00B090C0" w:rsidR="004E1C8F" w:rsidRPr="004E1C8F" w:rsidRDefault="00BE7CD9" w:rsidP="004E1C8F">
            <w:pPr>
              <w:pStyle w:val="Geenafstand"/>
              <w:rPr>
                <w:lang w:val="en-US"/>
              </w:rPr>
            </w:pPr>
            <w:sdt>
              <w:sdtPr>
                <w:alias w:val="Versienummer"/>
                <w:tag w:val="Version"/>
                <w:id w:val="-193926220"/>
                <w:placeholder>
                  <w:docPart w:val="9CE3BF81BBD844B88EF031D16CA1B3B8"/>
                </w:placeholder>
                <w:text/>
              </w:sdtPr>
              <w:sdtEndPr/>
              <w:sdtContent>
                <w:r w:rsidR="002340A0">
                  <w:t>1.0</w:t>
                </w:r>
              </w:sdtContent>
            </w:sdt>
            <w:bookmarkEnd w:id="0"/>
          </w:p>
        </w:tc>
      </w:tr>
      <w:tr w:rsidR="004E1C8F" w:rsidRPr="00415630"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51A01827" w:rsidR="004E1C8F" w:rsidRPr="004E1C8F" w:rsidRDefault="00BE7CD9" w:rsidP="004E1C8F">
            <w:pPr>
              <w:pStyle w:val="Geenafstand"/>
              <w:rPr>
                <w:lang w:val="en-US"/>
              </w:rPr>
            </w:pPr>
            <w:sdt>
              <w:sdtPr>
                <w:rPr>
                  <w:lang w:val="en-GB"/>
                </w:rPr>
                <w:alias w:val="Naam van de auteur"/>
                <w:tag w:val="Authors"/>
                <w:id w:val="1931920483"/>
                <w:placeholder>
                  <w:docPart w:val="8A407C9A52564211A84314AF1094FFDC"/>
                </w:placeholder>
                <w:text/>
              </w:sdtPr>
              <w:sdtEndPr/>
              <w:sdtContent>
                <w:r w:rsidR="002340A0" w:rsidRPr="00B3043A">
                  <w:rPr>
                    <w:lang w:val="en-GB"/>
                  </w:rPr>
                  <w:t>Noah Qorri</w:t>
                </w:r>
                <w:r w:rsidR="00B3043A" w:rsidRPr="00B3043A">
                  <w:rPr>
                    <w:lang w:val="en-GB"/>
                  </w:rPr>
                  <w:t xml:space="preserve"> (ricardo, ricardo, l</w:t>
                </w:r>
                <w:r w:rsidR="00B3043A">
                  <w:rPr>
                    <w:lang w:val="en-GB"/>
                  </w:rPr>
                  <w:t>ars</w:t>
                </w:r>
                <w:r w:rsidR="00415630">
                  <w:rPr>
                    <w:lang w:val="en-GB"/>
                  </w:rPr>
                  <w:t>)</w:t>
                </w:r>
              </w:sdtContent>
            </w:sdt>
            <w:bookmarkEnd w:id="1"/>
          </w:p>
        </w:tc>
      </w:tr>
      <w:tr w:rsidR="004E1C8F" w:rsidRPr="002340A0"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06C29A7B" w:rsidR="004E1C8F" w:rsidRPr="000534B2" w:rsidRDefault="00BE7CD9" w:rsidP="004E1C8F">
            <w:pPr>
              <w:pStyle w:val="Geenafstand"/>
              <w:rPr>
                <w:lang w:val="en-US"/>
              </w:rPr>
            </w:pPr>
            <w:sdt>
              <w:sdtPr>
                <w:alias w:val="Datum"/>
                <w:tag w:val="Date"/>
                <w:id w:val="-1127611690"/>
                <w:placeholder>
                  <w:docPart w:val="2A4B36B357C24AC8B6332195E6A8E46B"/>
                </w:placeholder>
                <w:text/>
              </w:sdtPr>
              <w:sdtEndPr/>
              <w:sdtContent>
                <w:r w:rsidR="002340A0">
                  <w:t>05-06-2020</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64957AB5" w:rsidR="008A2B7E" w:rsidRPr="0093389B" w:rsidRDefault="002340A0" w:rsidP="00AF55D5">
            <w:pPr>
              <w:pStyle w:val="Geenafstand"/>
              <w:jc w:val="center"/>
              <w:rPr>
                <w:b w:val="0"/>
              </w:rPr>
            </w:pPr>
            <w:r>
              <w:rPr>
                <w:b w:val="0"/>
              </w:rPr>
              <w:t>2020</w:t>
            </w:r>
            <w:r w:rsidR="00B843E3" w:rsidRPr="0093389B">
              <w:rPr>
                <w:b w:val="0"/>
              </w:rPr>
              <w:t>-</w:t>
            </w:r>
            <w:r>
              <w:rPr>
                <w:b w:val="0"/>
              </w:rPr>
              <w:t>06</w:t>
            </w:r>
            <w:r w:rsidR="00B843E3" w:rsidRPr="0093389B">
              <w:rPr>
                <w:b w:val="0"/>
              </w:rPr>
              <w:t>-</w:t>
            </w:r>
            <w:r>
              <w:rPr>
                <w:b w:val="0"/>
              </w:rPr>
              <w:t>05</w:t>
            </w:r>
          </w:p>
        </w:tc>
        <w:tc>
          <w:tcPr>
            <w:tcW w:w="788" w:type="dxa"/>
          </w:tcPr>
          <w:p w14:paraId="5DA86B30" w14:textId="46729C1E" w:rsidR="008A2B7E" w:rsidRPr="0093389B" w:rsidRDefault="002340A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1DCE9708" w:rsidR="008A2B7E" w:rsidRPr="0093389B" w:rsidRDefault="002340A0" w:rsidP="008A2B7E">
            <w:pPr>
              <w:pStyle w:val="Geenafstand"/>
              <w:cnfStyle w:val="000000100000" w:firstRow="0" w:lastRow="0" w:firstColumn="0" w:lastColumn="0" w:oddVBand="0" w:evenVBand="0" w:oddHBand="1" w:evenHBand="0" w:firstRowFirstColumn="0" w:firstRowLastColumn="0" w:lastRowFirstColumn="0" w:lastRowLastColumn="0"/>
            </w:pPr>
            <w:r>
              <w:t>Noah Qorri</w:t>
            </w: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06E684D5" w:rsidR="008A2B7E" w:rsidRPr="0093389B" w:rsidRDefault="000C19CA" w:rsidP="00AF55D5">
            <w:pPr>
              <w:pStyle w:val="Geenafstand"/>
              <w:jc w:val="center"/>
              <w:rPr>
                <w:b w:val="0"/>
              </w:rPr>
            </w:pPr>
            <w:r>
              <w:rPr>
                <w:b w:val="0"/>
              </w:rPr>
              <w:t>2020-06-23</w:t>
            </w:r>
          </w:p>
        </w:tc>
        <w:tc>
          <w:tcPr>
            <w:tcW w:w="788" w:type="dxa"/>
          </w:tcPr>
          <w:p w14:paraId="217C89DC" w14:textId="4215CC2E" w:rsidR="008A2B7E" w:rsidRPr="0093389B" w:rsidRDefault="000C19CA"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41C17F3C" w14:textId="2EC701E0" w:rsidR="008A2B7E" w:rsidRPr="0093389B" w:rsidRDefault="000C19CA" w:rsidP="008A2B7E">
            <w:pPr>
              <w:pStyle w:val="Geenafstand"/>
              <w:cnfStyle w:val="000000000000" w:firstRow="0" w:lastRow="0" w:firstColumn="0" w:lastColumn="0" w:oddVBand="0" w:evenVBand="0" w:oddHBand="0" w:evenHBand="0" w:firstRowFirstColumn="0" w:firstRowLastColumn="0" w:lastRowFirstColumn="0" w:lastRowLastColumn="0"/>
            </w:pPr>
            <w:r>
              <w:t>Noah Qorri</w:t>
            </w: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BE7CD9">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BE7CD9">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BE7CD9">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BE7CD9">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BE7CD9">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BE7CD9">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BE7CD9">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BE7CD9">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BE7CD9">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BE7CD9">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BE7CD9">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BE7CD9">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1D5A503" w:rsidR="0015692D" w:rsidRPr="0093389B" w:rsidRDefault="0015692D" w:rsidP="003A2EE7">
      <w:pPr>
        <w:pStyle w:val="Kop1"/>
      </w:pPr>
      <w:bookmarkStart w:id="3" w:name="_Toc29287043"/>
      <w:r w:rsidRPr="0093389B">
        <w:lastRenderedPageBreak/>
        <w:t>Inleiding</w:t>
      </w:r>
      <w:bookmarkEnd w:id="3"/>
    </w:p>
    <w:p w14:paraId="52D3E41D" w14:textId="584A4282"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064E8D58"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3BB5CBE"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F117042" w:rsidR="00741E0E" w:rsidRPr="0093389B" w:rsidRDefault="00741E0E" w:rsidP="00AF55D5">
      <w:pPr>
        <w:pStyle w:val="Kop2"/>
      </w:pPr>
      <w:bookmarkStart w:id="5" w:name="_Toc29287045"/>
      <w:r w:rsidRPr="0093389B">
        <w:t>Over het project en de opdrachtgever</w:t>
      </w:r>
      <w:bookmarkEnd w:id="5"/>
    </w:p>
    <w:p w14:paraId="4B2333DD" w14:textId="58F32F17" w:rsidR="00154473" w:rsidRPr="006B3402" w:rsidRDefault="006B3402" w:rsidP="0050054C">
      <w:pPr>
        <w:pStyle w:val="SPLinfo"/>
        <w:rPr>
          <w:i w:val="0"/>
          <w:iCs/>
        </w:rPr>
      </w:pPr>
      <w:r>
        <w:rPr>
          <w:i w:val="0"/>
          <w:iCs/>
        </w:rPr>
        <w:t>We gaan een project maken waarbij automatisch plekken worden geregeld voor leerlingen die in de klas moeten zitten, waarbij rekening wordt gehouden met de corona maatregelen.</w:t>
      </w:r>
    </w:p>
    <w:p w14:paraId="208979CE" w14:textId="02E9F317" w:rsidR="00B41910" w:rsidRDefault="0040580E" w:rsidP="00911EB1">
      <w:pPr>
        <w:pStyle w:val="Kop1"/>
      </w:pPr>
      <w:bookmarkStart w:id="6" w:name="_Toc29287046"/>
      <w:r>
        <w:t>Applicatie componenten</w:t>
      </w:r>
      <w:bookmarkEnd w:id="6"/>
    </w:p>
    <w:p w14:paraId="5512A97A" w14:textId="23CF114F" w:rsidR="0040580E" w:rsidRDefault="0040580E" w:rsidP="0040580E">
      <w:pPr>
        <w:pStyle w:val="Geenafstand"/>
      </w:pPr>
    </w:p>
    <w:p w14:paraId="416378D4" w14:textId="47EB1BF3" w:rsidR="0040580E" w:rsidRPr="00B3522B" w:rsidRDefault="0040580E" w:rsidP="008A3E77">
      <w:pPr>
        <w:pStyle w:val="SPLinfo"/>
        <w:rPr>
          <w:i w:val="0"/>
          <w:iCs/>
        </w:rPr>
      </w:pPr>
      <w:r w:rsidRPr="00B3522B">
        <w:rPr>
          <w:i w:val="0"/>
          <w:iCs/>
        </w:rPr>
        <w:t>In dit hoofdstuk wordt de structuur van de onderliggende componenten schematisch weergegeven</w:t>
      </w:r>
      <w:r w:rsidR="008A3E77" w:rsidRPr="00B3522B">
        <w:rPr>
          <w:i w:val="0"/>
          <w:iCs/>
        </w:rPr>
        <w:t xml:space="preserve">. </w:t>
      </w:r>
    </w:p>
    <w:p w14:paraId="201F3CA0" w14:textId="1C2DFBB7" w:rsidR="0015692D" w:rsidRDefault="00ED4668" w:rsidP="008A3E77">
      <w:pPr>
        <w:pStyle w:val="Geenafstand"/>
      </w:pPr>
      <w:r w:rsidRPr="00ED4668">
        <w:drawing>
          <wp:anchor distT="0" distB="0" distL="114300" distR="114300" simplePos="0" relativeHeight="251684864" behindDoc="0" locked="0" layoutInCell="1" allowOverlap="1" wp14:anchorId="0C95A5A3" wp14:editId="0889896A">
            <wp:simplePos x="0" y="0"/>
            <wp:positionH relativeFrom="column">
              <wp:posOffset>22225</wp:posOffset>
            </wp:positionH>
            <wp:positionV relativeFrom="paragraph">
              <wp:posOffset>282575</wp:posOffset>
            </wp:positionV>
            <wp:extent cx="5456393" cy="25376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56393" cy="2537680"/>
                    </a:xfrm>
                    <a:prstGeom prst="rect">
                      <a:avLst/>
                    </a:prstGeom>
                  </pic:spPr>
                </pic:pic>
              </a:graphicData>
            </a:graphic>
          </wp:anchor>
        </w:drawing>
      </w:r>
    </w:p>
    <w:p w14:paraId="69659745" w14:textId="15313795"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7" w:name="_Toc29287047"/>
      <w:r>
        <w:lastRenderedPageBreak/>
        <w:t>Application flow</w:t>
      </w:r>
      <w:bookmarkEnd w:id="7"/>
    </w:p>
    <w:p w14:paraId="3822FBFB" w14:textId="13BF53FA" w:rsidR="008A3E77" w:rsidRPr="006C5E27" w:rsidRDefault="00CF6003" w:rsidP="008A3E77">
      <w:pPr>
        <w:pStyle w:val="SPLinfo"/>
        <w:rPr>
          <w:i w:val="0"/>
          <w:iCs/>
        </w:rPr>
      </w:pPr>
      <w:r w:rsidRPr="006C5E27">
        <w:rPr>
          <w:i w:val="0"/>
          <w:iCs/>
        </w:rPr>
        <w:t xml:space="preserve">In dit hoofdstuk wordt </w:t>
      </w:r>
      <w:r w:rsidR="00DB3AE6" w:rsidRPr="006C5E27">
        <w:rPr>
          <w:i w:val="0"/>
          <w:iCs/>
        </w:rPr>
        <w:t>per functie de application flow schematisch weergegeven en</w:t>
      </w:r>
      <w:r w:rsidR="008A3E77" w:rsidRPr="006C5E27">
        <w:rPr>
          <w:i w:val="0"/>
          <w:iCs/>
        </w:rPr>
        <w:t xml:space="preserve"> eventueel</w:t>
      </w:r>
      <w:r w:rsidR="00DB3AE6" w:rsidRPr="006C5E27">
        <w:rPr>
          <w:i w:val="0"/>
          <w:iCs/>
        </w:rPr>
        <w:t xml:space="preserve"> toegelicht.</w:t>
      </w:r>
      <w:r w:rsidR="008A3E77" w:rsidRPr="006C5E27">
        <w:rPr>
          <w:i w:val="0"/>
          <w:iCs/>
        </w:rPr>
        <w:t xml:space="preserve"> </w:t>
      </w:r>
    </w:p>
    <w:p w14:paraId="3129916B" w14:textId="3F746CEF" w:rsidR="00DB3AE6" w:rsidRDefault="00CF6003" w:rsidP="00D20C78">
      <w:pPr>
        <w:pStyle w:val="Kop2"/>
      </w:pPr>
      <w:bookmarkStart w:id="8" w:name="_Toc29287048"/>
      <w:r>
        <w:t xml:space="preserve">Functie: </w:t>
      </w:r>
      <w:r w:rsidR="0040580E">
        <w:t>Login</w:t>
      </w:r>
      <w:r w:rsidR="008A3E77">
        <w:rPr>
          <w:noProof/>
          <w:lang w:eastAsia="nl-NL"/>
        </w:rPr>
        <w:drawing>
          <wp:anchor distT="0" distB="0" distL="114300" distR="114300" simplePos="0" relativeHeight="251683840" behindDoc="0" locked="0" layoutInCell="1" allowOverlap="1" wp14:anchorId="70606465" wp14:editId="7083D1FB">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9" w:name="_Toc29287049"/>
      <w:r>
        <w:lastRenderedPageBreak/>
        <w:t>A</w:t>
      </w:r>
      <w:r w:rsidRPr="00FD5DB1">
        <w:t>ctivit</w:t>
      </w:r>
      <w:r w:rsidR="00911EB1">
        <w:t>y diagrams</w:t>
      </w:r>
      <w:bookmarkEnd w:id="9"/>
    </w:p>
    <w:p w14:paraId="6D345C02" w14:textId="1E2D9C0E" w:rsidR="00FD5DB1" w:rsidRPr="006C5E27" w:rsidRDefault="00FD5DB1" w:rsidP="0050054C">
      <w:pPr>
        <w:pStyle w:val="SPLinfo"/>
        <w:rPr>
          <w:i w:val="0"/>
          <w:iCs/>
        </w:rPr>
      </w:pPr>
      <w:r w:rsidRPr="006C5E27">
        <w:rPr>
          <w:i w:val="0"/>
          <w:iCs/>
        </w:rPr>
        <w:t>In dit hoofdstuk</w:t>
      </w:r>
      <w:r w:rsidR="008A3E77" w:rsidRPr="006C5E27">
        <w:rPr>
          <w:i w:val="0"/>
          <w:iCs/>
        </w:rPr>
        <w:t xml:space="preserve"> worden</w:t>
      </w:r>
      <w:r w:rsidRPr="006C5E27">
        <w:rPr>
          <w:i w:val="0"/>
          <w:iCs/>
        </w:rPr>
        <w:t xml:space="preserve"> </w:t>
      </w:r>
      <w:r w:rsidR="002E56B3" w:rsidRPr="006C5E27">
        <w:rPr>
          <w:i w:val="0"/>
          <w:iCs/>
        </w:rPr>
        <w:t xml:space="preserve">per functie </w:t>
      </w:r>
      <w:r w:rsidRPr="006C5E27">
        <w:rPr>
          <w:i w:val="0"/>
          <w:iCs/>
        </w:rPr>
        <w:t xml:space="preserve">de </w:t>
      </w:r>
      <w:r w:rsidR="002E56B3" w:rsidRPr="006C5E27">
        <w:rPr>
          <w:i w:val="0"/>
          <w:iCs/>
        </w:rPr>
        <w:t>activiteitenschema</w:t>
      </w:r>
      <w:r w:rsidR="00DB3AE6" w:rsidRPr="006C5E27">
        <w:rPr>
          <w:i w:val="0"/>
          <w:iCs/>
        </w:rPr>
        <w:t>’</w:t>
      </w:r>
      <w:r w:rsidR="002E56B3" w:rsidRPr="006C5E27">
        <w:rPr>
          <w:i w:val="0"/>
          <w:iCs/>
        </w:rPr>
        <w:t>s</w:t>
      </w:r>
      <w:r w:rsidRPr="006C5E27">
        <w:rPr>
          <w:i w:val="0"/>
          <w:iCs/>
        </w:rPr>
        <w:t xml:space="preserve"> uitgewerkt</w:t>
      </w:r>
      <w:r w:rsidR="00DB3AE6" w:rsidRPr="006C5E27">
        <w:rPr>
          <w:i w:val="0"/>
          <w:iCs/>
        </w:rPr>
        <w:t xml:space="preserve"> en toegelicht</w:t>
      </w:r>
      <w:r w:rsidRPr="006C5E27">
        <w:rPr>
          <w:i w:val="0"/>
          <w:iCs/>
        </w:rPr>
        <w:t>. Deze geven een inzicht i</w:t>
      </w:r>
      <w:r w:rsidR="002E56B3" w:rsidRPr="006C5E27">
        <w:rPr>
          <w:i w:val="0"/>
          <w:iCs/>
        </w:rPr>
        <w:t>n het verband tussen de verschillende activiteiten</w:t>
      </w:r>
      <w:r w:rsidR="008A3E77" w:rsidRPr="006C5E27">
        <w:rPr>
          <w:i w:val="0"/>
          <w:iCs/>
        </w:rPr>
        <w:t xml:space="preserve"> en/</w:t>
      </w:r>
      <w:r w:rsidR="002E56B3" w:rsidRPr="006C5E27">
        <w:rPr>
          <w:i w:val="0"/>
          <w:iCs/>
        </w:rPr>
        <w:t>of bewerkingen binnen de applicatie.</w:t>
      </w:r>
      <w:r w:rsidRPr="006C5E27">
        <w:rPr>
          <w:i w:val="0"/>
          <w:iCs/>
        </w:rPr>
        <w:t xml:space="preserve"> </w:t>
      </w:r>
    </w:p>
    <w:p w14:paraId="0CBA9830" w14:textId="0C1B7D21" w:rsidR="002E56B3" w:rsidRDefault="002E56B3" w:rsidP="002E56B3">
      <w:pPr>
        <w:pStyle w:val="Kop2"/>
      </w:pPr>
      <w:bookmarkStart w:id="10" w:name="_Toc29287050"/>
      <w:r>
        <w:t>Functie</w:t>
      </w:r>
      <w:r w:rsidR="0050054C">
        <w:t xml:space="preserve">: </w:t>
      </w:r>
      <w:r w:rsidR="00DB3AE6">
        <w:t>functienaam</w:t>
      </w:r>
      <w:bookmarkEnd w:id="10"/>
    </w:p>
    <w:p w14:paraId="6D6D2CCC" w14:textId="77777777" w:rsidR="0050054C" w:rsidRPr="0050054C" w:rsidRDefault="0050054C" w:rsidP="0050054C"/>
    <w:p w14:paraId="105C7344" w14:textId="24E85F02" w:rsidR="00FD5DB1" w:rsidRDefault="00A038B3" w:rsidP="00FD5DB1">
      <w:pPr>
        <w:pStyle w:val="Geenafstand"/>
        <w:keepNext/>
      </w:pPr>
      <w:bookmarkStart w:id="11" w:name="_GoBack"/>
      <w:r w:rsidRPr="00A038B3">
        <w:drawing>
          <wp:inline distT="0" distB="0" distL="0" distR="0" wp14:anchorId="01919EDB" wp14:editId="56E73FCE">
            <wp:extent cx="5754370" cy="5766383"/>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951" cy="5775984"/>
                    </a:xfrm>
                    <a:prstGeom prst="rect">
                      <a:avLst/>
                    </a:prstGeom>
                  </pic:spPr>
                </pic:pic>
              </a:graphicData>
            </a:graphic>
          </wp:inline>
        </w:drawing>
      </w:r>
      <w:bookmarkEnd w:id="11"/>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2" w:name="_Toc29287051"/>
      <w:r>
        <w:lastRenderedPageBreak/>
        <w:t>User Interface Design</w:t>
      </w:r>
      <w:bookmarkEnd w:id="12"/>
    </w:p>
    <w:p w14:paraId="390A3DBF" w14:textId="77777777" w:rsidR="0015692D" w:rsidRPr="006C5E27" w:rsidRDefault="002E56B3" w:rsidP="0050054C">
      <w:pPr>
        <w:pStyle w:val="SPLinfo"/>
        <w:rPr>
          <w:i w:val="0"/>
          <w:iCs/>
        </w:rPr>
      </w:pPr>
      <w:r w:rsidRPr="006C5E27">
        <w:rPr>
          <w:i w:val="0"/>
          <w:iCs/>
        </w:rPr>
        <w:t>In het functioneel ontwerp zijn van alle schermen wireframes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13" w:name="_Toc29287052"/>
      <w:r>
        <w:t>Scherm: Login</w:t>
      </w:r>
      <w:bookmarkEnd w:id="13"/>
    </w:p>
    <w:p w14:paraId="7AFBCA94" w14:textId="6DFB07C6" w:rsidR="0033497A" w:rsidRDefault="00A038B3" w:rsidP="0033497A">
      <w:pPr>
        <w:keepNext/>
      </w:pPr>
      <w:r w:rsidRPr="00A038B3">
        <w:drawing>
          <wp:inline distT="0" distB="0" distL="0" distR="0" wp14:anchorId="5266248D" wp14:editId="42B1AC39">
            <wp:extent cx="5760720" cy="262255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2255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4" w:name="_Toc29287053"/>
      <w:r>
        <w:lastRenderedPageBreak/>
        <w:t>Data</w:t>
      </w:r>
      <w:r w:rsidR="00766273">
        <w:t>(</w:t>
      </w:r>
      <w:r>
        <w:t>base</w:t>
      </w:r>
      <w:r w:rsidR="00766273">
        <w:t>)</w:t>
      </w:r>
      <w:r>
        <w:t xml:space="preserve"> structuur</w:t>
      </w:r>
      <w:bookmarkEnd w:id="14"/>
    </w:p>
    <w:p w14:paraId="3548D14F" w14:textId="77777777" w:rsidR="0050054C" w:rsidRPr="00B3522B" w:rsidRDefault="0033497A" w:rsidP="0050054C">
      <w:pPr>
        <w:pStyle w:val="SPLinfo"/>
        <w:rPr>
          <w:i w:val="0"/>
          <w:iCs/>
        </w:rPr>
      </w:pPr>
      <w:r w:rsidRPr="00B3522B">
        <w:rPr>
          <w:i w:val="0"/>
          <w:iCs/>
        </w:rPr>
        <w:t>In dit hoofdstuk wordt de structuur van de database schematisch weergegeven</w:t>
      </w:r>
      <w:r w:rsidR="00F24D06" w:rsidRPr="00B3522B">
        <w:rPr>
          <w:i w:val="0"/>
          <w:iCs/>
        </w:rPr>
        <w:t xml:space="preserve"> in een zogenaamd Entity Relation Diagram (ERD)</w:t>
      </w:r>
      <w:r w:rsidR="00766273" w:rsidRPr="00B3522B">
        <w:rPr>
          <w:i w:val="0"/>
          <w:iCs/>
        </w:rPr>
        <w:t xml:space="preserve"> of in definitie van classes of modellen</w:t>
      </w:r>
      <w:r w:rsidR="00F24D06" w:rsidRPr="00B3522B">
        <w:rPr>
          <w:i w:val="0"/>
          <w:iCs/>
        </w:rPr>
        <w:t>. Hierin wordt duidelijk gemaakt welke tabellen er zijn</w:t>
      </w:r>
      <w:r w:rsidR="0050054C" w:rsidRPr="00B3522B">
        <w:rPr>
          <w:i w:val="0"/>
          <w:iCs/>
        </w:rPr>
        <w:t xml:space="preserve"> en wat ze inhouden</w:t>
      </w:r>
      <w:r w:rsidR="00F24D06" w:rsidRPr="00B3522B">
        <w:rPr>
          <w:i w:val="0"/>
          <w:iCs/>
        </w:rPr>
        <w:t>, welke velden deze bevatten</w:t>
      </w:r>
      <w:r w:rsidR="0050054C" w:rsidRPr="00B3522B">
        <w:rPr>
          <w:i w:val="0"/>
          <w:iCs/>
        </w:rPr>
        <w:t>,</w:t>
      </w:r>
      <w:r w:rsidR="00F24D06" w:rsidRPr="00B3522B">
        <w:rPr>
          <w:i w:val="0"/>
          <w:iCs/>
        </w:rPr>
        <w:t xml:space="preserve"> en per veld wat het datatype is, de veldlengte </w:t>
      </w:r>
      <w:r w:rsidR="00264074" w:rsidRPr="00B3522B">
        <w:rPr>
          <w:i w:val="0"/>
          <w:iCs/>
        </w:rPr>
        <w:t xml:space="preserve">is </w:t>
      </w:r>
      <w:r w:rsidR="00F24D06" w:rsidRPr="00B3522B">
        <w:rPr>
          <w:i w:val="0"/>
          <w:iCs/>
        </w:rPr>
        <w:t xml:space="preserve">en of ze verplicht zijn. Tevens worden de foreign keys </w:t>
      </w:r>
      <w:r w:rsidR="00766273" w:rsidRPr="00B3522B">
        <w:rPr>
          <w:i w:val="0"/>
          <w:iCs/>
        </w:rPr>
        <w:t>aang</w:t>
      </w:r>
      <w:r w:rsidR="00F24D06" w:rsidRPr="00B3522B">
        <w:rPr>
          <w:i w:val="0"/>
          <w:iCs/>
        </w:rPr>
        <w:t>egeven.</w:t>
      </w:r>
      <w:r w:rsidR="00264074" w:rsidRPr="00B3522B">
        <w:rPr>
          <w:i w:val="0"/>
          <w:iCs/>
        </w:rPr>
        <w:br/>
        <w:t>Het is toegestaan om het ERD ‘</w:t>
      </w:r>
      <w:r w:rsidR="0050054C" w:rsidRPr="00B3522B">
        <w:rPr>
          <w:i w:val="0"/>
          <w:iCs/>
        </w:rPr>
        <w:t>code-first</w:t>
      </w:r>
      <w:r w:rsidR="00264074" w:rsidRPr="00B3522B">
        <w:rPr>
          <w:i w:val="0"/>
          <w:iCs/>
        </w:rPr>
        <w:t>’</w:t>
      </w:r>
      <w:r w:rsidR="0050054C" w:rsidRPr="00B3522B">
        <w:rPr>
          <w:i w:val="0"/>
          <w:iCs/>
        </w:rPr>
        <w:t xml:space="preserve"> te beschrijven.</w:t>
      </w:r>
    </w:p>
    <w:p w14:paraId="4592997E" w14:textId="77777777" w:rsidR="0050054C" w:rsidRDefault="0050054C" w:rsidP="0040580E">
      <w:pPr>
        <w:pStyle w:val="Geenafstand"/>
      </w:pPr>
    </w:p>
    <w:p w14:paraId="24174FCA" w14:textId="6CB52A87" w:rsidR="00F24D06" w:rsidRDefault="004C112A" w:rsidP="0040580E">
      <w:pPr>
        <w:keepNext/>
        <w:jc w:val="center"/>
      </w:pPr>
      <w:r>
        <w:rPr>
          <w:noProof/>
          <w:lang w:eastAsia="nl-NL"/>
        </w:rPr>
        <w:drawing>
          <wp:inline distT="0" distB="0" distL="0" distR="0" wp14:anchorId="432AED86" wp14:editId="424F0665">
            <wp:extent cx="5760720" cy="4495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9580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5" w:name="_Toc29287054"/>
      <w:r w:rsidRPr="0093389B">
        <w:lastRenderedPageBreak/>
        <w:t>Akkoord opdrachtgever</w:t>
      </w:r>
      <w:bookmarkEnd w:id="1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6D132" w14:textId="77777777" w:rsidR="00BE7CD9" w:rsidRDefault="00BE7CD9" w:rsidP="008A2B7E">
      <w:pPr>
        <w:spacing w:after="0" w:line="240" w:lineRule="auto"/>
      </w:pPr>
      <w:r>
        <w:separator/>
      </w:r>
    </w:p>
  </w:endnote>
  <w:endnote w:type="continuationSeparator" w:id="0">
    <w:p w14:paraId="44679D36" w14:textId="77777777" w:rsidR="00BE7CD9" w:rsidRDefault="00BE7CD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0B840" w14:textId="09B604A3" w:rsidR="008A2B7E" w:rsidRPr="00154798" w:rsidRDefault="00BE7CD9"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0D968" w14:textId="77777777" w:rsidR="00BE7CD9" w:rsidRDefault="00BE7CD9" w:rsidP="008A2B7E">
      <w:pPr>
        <w:spacing w:after="0" w:line="240" w:lineRule="auto"/>
      </w:pPr>
      <w:r>
        <w:separator/>
      </w:r>
    </w:p>
  </w:footnote>
  <w:footnote w:type="continuationSeparator" w:id="0">
    <w:p w14:paraId="41AE554C" w14:textId="77777777" w:rsidR="00BE7CD9" w:rsidRDefault="00BE7CD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C19CA"/>
    <w:rsid w:val="000D522C"/>
    <w:rsid w:val="0010454A"/>
    <w:rsid w:val="0012351B"/>
    <w:rsid w:val="00141556"/>
    <w:rsid w:val="001502A4"/>
    <w:rsid w:val="00154473"/>
    <w:rsid w:val="00154798"/>
    <w:rsid w:val="0015692D"/>
    <w:rsid w:val="001A79BC"/>
    <w:rsid w:val="001C5E44"/>
    <w:rsid w:val="001E45D8"/>
    <w:rsid w:val="001F5C1B"/>
    <w:rsid w:val="001F6ADA"/>
    <w:rsid w:val="002340A0"/>
    <w:rsid w:val="00251710"/>
    <w:rsid w:val="00264074"/>
    <w:rsid w:val="00287F7B"/>
    <w:rsid w:val="002A79C0"/>
    <w:rsid w:val="002C6CA9"/>
    <w:rsid w:val="002E2E27"/>
    <w:rsid w:val="002E56B3"/>
    <w:rsid w:val="0033497A"/>
    <w:rsid w:val="00370181"/>
    <w:rsid w:val="00382452"/>
    <w:rsid w:val="003A2EE7"/>
    <w:rsid w:val="003D0335"/>
    <w:rsid w:val="003D74EA"/>
    <w:rsid w:val="003E1D29"/>
    <w:rsid w:val="0040580E"/>
    <w:rsid w:val="00415630"/>
    <w:rsid w:val="00436361"/>
    <w:rsid w:val="00453A11"/>
    <w:rsid w:val="004617F6"/>
    <w:rsid w:val="00464DA2"/>
    <w:rsid w:val="0046597C"/>
    <w:rsid w:val="004669F7"/>
    <w:rsid w:val="00467C2A"/>
    <w:rsid w:val="00491D11"/>
    <w:rsid w:val="004A03CA"/>
    <w:rsid w:val="004A4DFD"/>
    <w:rsid w:val="004C112A"/>
    <w:rsid w:val="004E1C8F"/>
    <w:rsid w:val="0050054C"/>
    <w:rsid w:val="00525F98"/>
    <w:rsid w:val="00530F5B"/>
    <w:rsid w:val="00535D60"/>
    <w:rsid w:val="005458EA"/>
    <w:rsid w:val="00577C71"/>
    <w:rsid w:val="0058383B"/>
    <w:rsid w:val="005A66D9"/>
    <w:rsid w:val="005D0910"/>
    <w:rsid w:val="005F2922"/>
    <w:rsid w:val="0060261D"/>
    <w:rsid w:val="006351D7"/>
    <w:rsid w:val="006642D3"/>
    <w:rsid w:val="00664B01"/>
    <w:rsid w:val="006675A6"/>
    <w:rsid w:val="006924DE"/>
    <w:rsid w:val="0069447D"/>
    <w:rsid w:val="006A2A88"/>
    <w:rsid w:val="006B3402"/>
    <w:rsid w:val="006C5E27"/>
    <w:rsid w:val="006F365B"/>
    <w:rsid w:val="00704456"/>
    <w:rsid w:val="0071476C"/>
    <w:rsid w:val="00736085"/>
    <w:rsid w:val="007408C1"/>
    <w:rsid w:val="00741E0E"/>
    <w:rsid w:val="007555C4"/>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038B3"/>
    <w:rsid w:val="00A12187"/>
    <w:rsid w:val="00A342D6"/>
    <w:rsid w:val="00A50A4E"/>
    <w:rsid w:val="00A51D7A"/>
    <w:rsid w:val="00A963BC"/>
    <w:rsid w:val="00A96680"/>
    <w:rsid w:val="00AC0040"/>
    <w:rsid w:val="00AD0A54"/>
    <w:rsid w:val="00AE23A0"/>
    <w:rsid w:val="00AF55D5"/>
    <w:rsid w:val="00B006ED"/>
    <w:rsid w:val="00B11207"/>
    <w:rsid w:val="00B202A4"/>
    <w:rsid w:val="00B3043A"/>
    <w:rsid w:val="00B3522B"/>
    <w:rsid w:val="00B41910"/>
    <w:rsid w:val="00B4325C"/>
    <w:rsid w:val="00B83F5F"/>
    <w:rsid w:val="00B843E3"/>
    <w:rsid w:val="00BA3CC7"/>
    <w:rsid w:val="00BB5D6D"/>
    <w:rsid w:val="00BE1B9A"/>
    <w:rsid w:val="00BE7CD9"/>
    <w:rsid w:val="00C11737"/>
    <w:rsid w:val="00C27281"/>
    <w:rsid w:val="00C34CCE"/>
    <w:rsid w:val="00C54405"/>
    <w:rsid w:val="00C6710D"/>
    <w:rsid w:val="00C73B29"/>
    <w:rsid w:val="00C852B8"/>
    <w:rsid w:val="00C946E6"/>
    <w:rsid w:val="00CA2FB7"/>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ED4668"/>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32679A"/>
    <w:rsid w:val="004C2EC0"/>
    <w:rsid w:val="00A82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D2BB77-E4AC-4098-B0A4-F8273261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62</TotalTime>
  <Pages>9</Pages>
  <Words>521</Words>
  <Characters>2868</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11</cp:revision>
  <cp:lastPrinted>2018-09-01T10:46:00Z</cp:lastPrinted>
  <dcterms:created xsi:type="dcterms:W3CDTF">2020-06-05T16:37:00Z</dcterms:created>
  <dcterms:modified xsi:type="dcterms:W3CDTF">2020-06-23T10:24:00Z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