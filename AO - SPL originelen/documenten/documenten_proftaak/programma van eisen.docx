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C7E1D" w14:textId="77777777" w:rsidR="594107B4" w:rsidRPr="00BE6996" w:rsidRDefault="594107B4" w:rsidP="00AF55D5">
      <w:pPr>
        <w:pStyle w:val="Titel"/>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4ED6BD8B" w:rsidR="0004112B" w:rsidRPr="00BE6996" w:rsidRDefault="00206D35" w:rsidP="0004112B">
      <w:pPr>
        <w:rPr>
          <w:lang w:val="en-US"/>
        </w:rPr>
      </w:pPr>
      <w:r w:rsidRPr="00BE6996">
        <w:rPr>
          <w:lang w:val="en-US"/>
        </w:rPr>
        <w:t xml:space="preserve"> </w:t>
      </w:r>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0A6D90"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05F6A8AC" w:rsidR="00D95726" w:rsidRPr="00BE6996" w:rsidRDefault="008864E6" w:rsidP="004E636C">
            <w:pPr>
              <w:pStyle w:val="Geenafstand"/>
              <w:rPr>
                <w:lang w:val="en-US"/>
              </w:rPr>
            </w:pPr>
            <w:sdt>
              <w:sdtPr>
                <w:alias w:val="Versienummer"/>
                <w:tag w:val="Version"/>
                <w:id w:val="-193926220"/>
                <w:placeholder>
                  <w:docPart w:val="03F049DFDB4247E094335B201CA07ED9"/>
                </w:placeholder>
                <w:text/>
              </w:sdtPr>
              <w:sdtEndPr/>
              <w:sdtContent>
                <w:r w:rsidR="000A6D90">
                  <w:t>1.0</w:t>
                </w:r>
              </w:sdtContent>
            </w:sdt>
            <w:bookmarkEnd w:id="0"/>
          </w:p>
        </w:tc>
      </w:tr>
      <w:tr w:rsidR="00D95726" w:rsidRPr="004E475F"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commentRangeStart w:id="2"/>
        <w:tc>
          <w:tcPr>
            <w:tcW w:w="4652" w:type="dxa"/>
          </w:tcPr>
          <w:p w14:paraId="14F97EC2" w14:textId="5EEE941C" w:rsidR="00D95726" w:rsidRPr="004E475F" w:rsidRDefault="008864E6" w:rsidP="004E636C">
            <w:pPr>
              <w:pStyle w:val="Geenafstand"/>
            </w:pPr>
            <w:sdt>
              <w:sdtPr>
                <w:alias w:val="Naam van de auteur"/>
                <w:tag w:val="Authors"/>
                <w:id w:val="1931920483"/>
                <w:placeholder>
                  <w:docPart w:val="940A435A36E9464FAC471935C1707B27"/>
                </w:placeholder>
                <w:text/>
              </w:sdtPr>
              <w:sdtEndPr/>
              <w:sdtContent>
                <w:r w:rsidR="000A6D90" w:rsidRPr="004E475F">
                  <w:t xml:space="preserve">R. </w:t>
                </w:r>
                <w:proofErr w:type="spellStart"/>
                <w:r w:rsidR="000A6D90" w:rsidRPr="004E475F">
                  <w:t>Bettonvil</w:t>
                </w:r>
                <w:proofErr w:type="spellEnd"/>
              </w:sdtContent>
            </w:sdt>
            <w:bookmarkEnd w:id="1"/>
            <w:commentRangeEnd w:id="2"/>
            <w:r w:rsidR="00B655E5">
              <w:rPr>
                <w:rStyle w:val="Verwijzingopmerking"/>
              </w:rPr>
              <w:commentReference w:id="2"/>
            </w:r>
            <w:r w:rsidR="004E475F" w:rsidRPr="004E475F">
              <w:t xml:space="preserve">, </w:t>
            </w:r>
            <w:r w:rsidR="004E475F">
              <w:t>L</w:t>
            </w:r>
            <w:r w:rsidR="00944548">
              <w:t>ars</w:t>
            </w:r>
            <w:r w:rsidR="004E475F">
              <w:t xml:space="preserve"> van Breugel</w:t>
            </w:r>
            <w:r w:rsidR="00944548">
              <w:t>, Ricardo Ter Linde, Noah Qorri</w:t>
            </w:r>
          </w:p>
        </w:tc>
      </w:tr>
      <w:tr w:rsidR="00D95726" w:rsidRPr="000A6D90"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55FE4316" w:rsidR="00D95726" w:rsidRPr="00BE6996" w:rsidRDefault="008864E6" w:rsidP="004E636C">
            <w:pPr>
              <w:pStyle w:val="Geenafstand"/>
              <w:rPr>
                <w:lang w:val="en-US"/>
              </w:rPr>
            </w:pPr>
            <w:sdt>
              <w:sdtPr>
                <w:alias w:val="Datum"/>
                <w:tag w:val="Date"/>
                <w:id w:val="-1127611690"/>
                <w:placeholder>
                  <w:docPart w:val="6C918CC4571B47A7BD5837CF945833FC"/>
                </w:placeholder>
                <w:text/>
              </w:sdtPr>
              <w:sdtEndPr/>
              <w:sdtContent>
                <w:r w:rsidR="000A6D90">
                  <w:t>2020-05-28</w:t>
                </w:r>
              </w:sdtContent>
            </w:sdt>
          </w:p>
        </w:tc>
      </w:tr>
    </w:tbl>
    <w:p w14:paraId="18A91E5E" w14:textId="7B908362" w:rsidR="00906C51" w:rsidRPr="00233F89" w:rsidRDefault="00233F89" w:rsidP="00233F89">
      <w:pPr>
        <w:jc w:val="center"/>
        <w:rPr>
          <w:sz w:val="44"/>
          <w:szCs w:val="44"/>
          <w:lang w:val="en-US"/>
        </w:rPr>
      </w:pPr>
      <w:r w:rsidRPr="00233F89">
        <w:rPr>
          <w:sz w:val="44"/>
          <w:szCs w:val="44"/>
          <w:lang w:val="en-US"/>
        </w:rPr>
        <w:t>LNNR</w:t>
      </w:r>
      <w:r w:rsidR="00906C51" w:rsidRPr="00233F89">
        <w:rPr>
          <w:sz w:val="44"/>
          <w:szCs w:val="44"/>
          <w:lang w:val="en-US"/>
        </w:rPr>
        <w:br w:type="page"/>
      </w:r>
      <w:commentRangeStart w:id="3"/>
      <w:commentRangeEnd w:id="3"/>
      <w:r w:rsidR="00B655E5" w:rsidRPr="00233F89">
        <w:rPr>
          <w:rStyle w:val="Verwijzingopmerking"/>
          <w:sz w:val="44"/>
          <w:szCs w:val="44"/>
        </w:rPr>
        <w:commentReference w:id="3"/>
      </w:r>
    </w:p>
    <w:p w14:paraId="55E93D6A" w14:textId="77777777" w:rsidR="00233F89" w:rsidRPr="00BE6996" w:rsidRDefault="00233F89">
      <w:pPr>
        <w:rPr>
          <w:lang w:val="en-US"/>
        </w:rPr>
      </w:pPr>
    </w:p>
    <w:p w14:paraId="2AFECA4D" w14:textId="77777777" w:rsidR="008A2B7E" w:rsidRPr="00145DB2" w:rsidRDefault="008A2B7E" w:rsidP="008A2B7E">
      <w:pPr>
        <w:pStyle w:val="Kop1"/>
      </w:pPr>
      <w:bookmarkStart w:id="4" w:name="_Toc29370310"/>
      <w:bookmarkStart w:id="5" w:name="_Hlk525635346"/>
      <w:r w:rsidRPr="00145DB2">
        <w:t>Versiebeheer</w:t>
      </w:r>
      <w:bookmarkEnd w:id="4"/>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3A9FB939" w:rsidR="008A2B7E" w:rsidRPr="00145DB2" w:rsidRDefault="000A6D90" w:rsidP="00AF55D5">
            <w:pPr>
              <w:pStyle w:val="Geenafstand"/>
              <w:jc w:val="center"/>
              <w:rPr>
                <w:b w:val="0"/>
              </w:rPr>
            </w:pPr>
            <w:r>
              <w:rPr>
                <w:b w:val="0"/>
              </w:rPr>
              <w:t>2020-05-28</w:t>
            </w:r>
          </w:p>
        </w:tc>
        <w:tc>
          <w:tcPr>
            <w:tcW w:w="788" w:type="dxa"/>
          </w:tcPr>
          <w:p w14:paraId="2F821848" w14:textId="3436A969" w:rsidR="008A2B7E" w:rsidRPr="00145DB2" w:rsidRDefault="000A6D90"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47594799"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commentRangeStart w:id="6"/>
            <w:r>
              <w:t>Ricardo</w:t>
            </w:r>
            <w:commentRangeEnd w:id="6"/>
            <w:r w:rsidR="00B655E5">
              <w:rPr>
                <w:rStyle w:val="Verwijzingopmerking"/>
              </w:rPr>
              <w:commentReference w:id="6"/>
            </w:r>
            <w:r w:rsidR="004E475F">
              <w:t xml:space="preserve"> </w:t>
            </w:r>
            <w:proofErr w:type="spellStart"/>
            <w:r w:rsidR="004E475F">
              <w:t>Bettonvil</w:t>
            </w:r>
            <w:proofErr w:type="spellEnd"/>
          </w:p>
        </w:tc>
        <w:tc>
          <w:tcPr>
            <w:tcW w:w="5622" w:type="dxa"/>
          </w:tcPr>
          <w:p w14:paraId="329C3C8E" w14:textId="45F6E460" w:rsidR="008A2B7E" w:rsidRPr="00145DB2" w:rsidRDefault="000A6D90" w:rsidP="008A2B7E">
            <w:pPr>
              <w:pStyle w:val="Geenafstand"/>
              <w:cnfStyle w:val="000000100000" w:firstRow="0" w:lastRow="0" w:firstColumn="0" w:lastColumn="0" w:oddVBand="0" w:evenVBand="0" w:oddHBand="1" w:evenHBand="0" w:firstRowFirstColumn="0" w:firstRowLastColumn="0" w:lastRowFirstColumn="0" w:lastRowLastColumn="0"/>
            </w:pPr>
            <w:commentRangeStart w:id="7"/>
            <w:proofErr w:type="spellStart"/>
            <w:r>
              <w:t>MoSCoW</w:t>
            </w:r>
            <w:proofErr w:type="spellEnd"/>
            <w:r>
              <w:t xml:space="preserve"> lijst toegevoegd.</w:t>
            </w:r>
            <w:commentRangeEnd w:id="7"/>
            <w:r w:rsidR="00B655E5">
              <w:rPr>
                <w:rStyle w:val="Verwijzingopmerking"/>
              </w:rPr>
              <w:commentReference w:id="7"/>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68431CAF" w:rsidR="008A2B7E" w:rsidRPr="00145DB2" w:rsidRDefault="004E475F" w:rsidP="00AF55D5">
            <w:pPr>
              <w:pStyle w:val="Geenafstand"/>
              <w:jc w:val="center"/>
              <w:rPr>
                <w:b w:val="0"/>
              </w:rPr>
            </w:pPr>
            <w:r>
              <w:rPr>
                <w:b w:val="0"/>
              </w:rPr>
              <w:t>17-6-2020</w:t>
            </w:r>
          </w:p>
        </w:tc>
        <w:tc>
          <w:tcPr>
            <w:tcW w:w="788" w:type="dxa"/>
          </w:tcPr>
          <w:p w14:paraId="091AB89D" w14:textId="1BA725EC" w:rsidR="008A2B7E" w:rsidRPr="00145DB2" w:rsidRDefault="004E475F"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679" w:type="dxa"/>
          </w:tcPr>
          <w:p w14:paraId="61291F06" w14:textId="139F2478" w:rsidR="008A2B7E" w:rsidRPr="00145DB2" w:rsidRDefault="004E475F"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622" w:type="dxa"/>
          </w:tcPr>
          <w:p w14:paraId="019807AB" w14:textId="28DC9D06" w:rsidR="008A2B7E" w:rsidRPr="00145DB2" w:rsidRDefault="004E475F" w:rsidP="008A2B7E">
            <w:pPr>
              <w:pStyle w:val="Geenafstand"/>
              <w:cnfStyle w:val="000000000000" w:firstRow="0" w:lastRow="0" w:firstColumn="0" w:lastColumn="0" w:oddVBand="0" w:evenVBand="0" w:oddHBand="0" w:evenHBand="0" w:firstRowFirstColumn="0" w:firstRowLastColumn="0" w:lastRowFirstColumn="0" w:lastRowLastColumn="0"/>
            </w:pPr>
            <w:r>
              <w:t xml:space="preserve">Het document verandert op aanwijzing van feedback </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5"/>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8864E6">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8864E6">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8864E6">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8864E6">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8864E6">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8864E6">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8864E6">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8864E6">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8864E6">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8" w:name="_Toc29370311"/>
      <w:r w:rsidRPr="00145DB2">
        <w:lastRenderedPageBreak/>
        <w:t>Inleiding</w:t>
      </w:r>
      <w:bookmarkEnd w:id="8"/>
    </w:p>
    <w:p w14:paraId="691CBC8D" w14:textId="77777777" w:rsidR="00A50A4E" w:rsidRPr="00145DB2" w:rsidRDefault="00C27281" w:rsidP="00C27281">
      <w:pPr>
        <w:pStyle w:val="Kop2"/>
      </w:pPr>
      <w:bookmarkStart w:id="9" w:name="_Toc29370312"/>
      <w:r w:rsidRPr="00145DB2">
        <w:t xml:space="preserve">Over </w:t>
      </w:r>
      <w:r w:rsidR="007739E7" w:rsidRPr="00145DB2">
        <w:t xml:space="preserve">dit </w:t>
      </w:r>
      <w:r w:rsidRPr="00145DB2">
        <w:t>document</w:t>
      </w:r>
      <w:bookmarkEnd w:id="9"/>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10" w:name="_Toc29370313"/>
      <w:r w:rsidRPr="00145DB2">
        <w:t>Over het project en de opdrachtgever</w:t>
      </w:r>
      <w:bookmarkEnd w:id="10"/>
    </w:p>
    <w:p w14:paraId="45C0A4C1" w14:textId="6E0BBA0A" w:rsidR="004E475F" w:rsidRPr="004E475F" w:rsidRDefault="004E475F" w:rsidP="005C6C8A">
      <w:pPr>
        <w:pStyle w:val="SPLinfo"/>
        <w:rPr>
          <w:i w:val="0"/>
          <w:iCs w:val="0"/>
        </w:rPr>
      </w:pPr>
      <w:r>
        <w:rPr>
          <w:i w:val="0"/>
          <w:iCs w:val="0"/>
        </w:rPr>
        <w:t xml:space="preserve">Het project </w:t>
      </w:r>
      <w:proofErr w:type="gramStart"/>
      <w:r>
        <w:rPr>
          <w:i w:val="0"/>
          <w:iCs w:val="0"/>
        </w:rPr>
        <w:t>word</w:t>
      </w:r>
      <w:proofErr w:type="gramEnd"/>
      <w:r>
        <w:rPr>
          <w:i w:val="0"/>
          <w:iCs w:val="0"/>
        </w:rPr>
        <w:t xml:space="preserve"> gemaakt voor onze proftaak begeleider. We gaan het probleem oplossen van de coronatijd dat je niet te dicht bij elkaar in de buurt komt en met maar een aantal leerlingen in een klas zit. Hiervoor gebruiken we een database die kan zien hoeveel mensen er al staan ingepland op het tijdstip en hiermee kan aangeven of er nog plek vrij is.</w:t>
      </w:r>
    </w:p>
    <w:p w14:paraId="1A80B0C2" w14:textId="77777777" w:rsidR="0015692D" w:rsidRPr="00145DB2" w:rsidRDefault="0015692D" w:rsidP="00AF55D5">
      <w:pPr>
        <w:pStyle w:val="Kop1"/>
        <w:tabs>
          <w:tab w:val="right" w:pos="9072"/>
        </w:tabs>
      </w:pPr>
      <w:bookmarkStart w:id="11" w:name="_Toc29370314"/>
      <w:r w:rsidRPr="00145DB2">
        <w:t>Behoeftebeschrijving opdrachtgever</w:t>
      </w:r>
      <w:bookmarkEnd w:id="11"/>
    </w:p>
    <w:p w14:paraId="69F30666" w14:textId="77777777" w:rsidR="0015692D" w:rsidRPr="00145DB2" w:rsidRDefault="0015692D" w:rsidP="0015692D">
      <w:pPr>
        <w:pStyle w:val="Kop2"/>
      </w:pPr>
      <w:bookmarkStart w:id="12" w:name="_Toc29370316"/>
      <w:r w:rsidRPr="00145DB2">
        <w:t>Eisen en wensen (</w:t>
      </w:r>
      <w:proofErr w:type="spellStart"/>
      <w:r w:rsidRPr="00145DB2">
        <w:t>MoSCoW</w:t>
      </w:r>
      <w:proofErr w:type="spellEnd"/>
      <w:r w:rsidRPr="00145DB2">
        <w:t>)</w:t>
      </w:r>
      <w:bookmarkEnd w:id="12"/>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w:t>
      </w:r>
      <w:proofErr w:type="spellStart"/>
      <w:r w:rsidR="00C852B8" w:rsidRPr="00145DB2">
        <w:t>MoSCoW</w:t>
      </w:r>
      <w:proofErr w:type="spellEnd"/>
      <w:r w:rsidR="00C852B8" w:rsidRPr="00145DB2">
        <w:t xml:space="preserve"> methode.</w:t>
      </w:r>
      <w:r w:rsidR="006924DE" w:rsidRPr="00145DB2">
        <w:t xml:space="preserve"> De </w:t>
      </w:r>
      <w:proofErr w:type="spellStart"/>
      <w:r w:rsidR="006924DE" w:rsidRPr="00145DB2">
        <w:t>MoSCoW</w:t>
      </w:r>
      <w:proofErr w:type="spellEnd"/>
      <w:r w:rsidR="006924DE" w:rsidRPr="00145DB2">
        <w:t xml:space="preserve">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proofErr w:type="spellStart"/>
      <w:r w:rsidRPr="00145DB2">
        <w:t>MoSCoW</w:t>
      </w:r>
      <w:proofErr w:type="spellEnd"/>
      <w:r w:rsidRPr="00145DB2">
        <w:t xml:space="preserve">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proofErr w:type="spellStart"/>
      <w:r w:rsidRPr="00145DB2">
        <w:t>should</w:t>
      </w:r>
      <w:proofErr w:type="spellEnd"/>
      <w:r w:rsidRPr="00145DB2">
        <w:t xml:space="preserve">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proofErr w:type="spellStart"/>
      <w:r w:rsidR="008A352F">
        <w:t>could</w:t>
      </w:r>
      <w:proofErr w:type="spellEnd"/>
      <w:r w:rsidR="008A352F">
        <w:t xml:space="preserve">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 xml:space="preserve">W - </w:t>
      </w:r>
      <w:proofErr w:type="spellStart"/>
      <w:r w:rsidRPr="00145DB2">
        <w:t>won</w:t>
      </w:r>
      <w:r w:rsidR="00E60B5D" w:rsidRPr="00145DB2">
        <w:t>’</w:t>
      </w:r>
      <w:r w:rsidRPr="00145DB2">
        <w:t>t</w:t>
      </w:r>
      <w:proofErr w:type="spellEnd"/>
      <w:r w:rsidRPr="00145DB2">
        <w:t xml:space="preserve"> have</w:t>
      </w:r>
      <w:r w:rsidR="00E60B5D" w:rsidRPr="00145DB2">
        <w:t xml:space="preserve"> (</w:t>
      </w:r>
      <w:proofErr w:type="spellStart"/>
      <w:r w:rsidR="00E60B5D" w:rsidRPr="00145DB2">
        <w:t>now</w:t>
      </w:r>
      <w:proofErr w:type="spellEnd"/>
      <w:r w:rsidR="00E60B5D" w:rsidRPr="00145DB2">
        <w:t>)</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7E239ABB" w:rsidR="009E553C" w:rsidRPr="00145DB2" w:rsidRDefault="000A6D90" w:rsidP="00D2059D">
            <w:r>
              <w:t>Database connectie, met relaties waar nodig is.</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683971E7" w:rsidR="009E553C" w:rsidRPr="00145DB2" w:rsidRDefault="000A6D90" w:rsidP="00D2059D">
            <w:r>
              <w:t>Inlog systeem.</w:t>
            </w:r>
          </w:p>
        </w:tc>
      </w:tr>
      <w:tr w:rsidR="000A6D90" w:rsidRPr="00145DB2" w14:paraId="6B734565"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C9717A8" w14:textId="10B01B3A" w:rsidR="000A6D90" w:rsidRDefault="00C30B72" w:rsidP="00D2059D">
            <w:r>
              <w:t>Opgeslagen toetser komen in het rooster</w:t>
            </w:r>
          </w:p>
        </w:tc>
      </w:tr>
      <w:tr w:rsidR="000A6D90" w:rsidRPr="00145DB2" w14:paraId="4D700FA5"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289D9AA" w14:textId="519A38DA" w:rsidR="000A6D90" w:rsidRDefault="004A199B" w:rsidP="00D2059D">
            <w:proofErr w:type="spellStart"/>
            <w:r>
              <w:t>Layout</w:t>
            </w:r>
            <w:proofErr w:type="spellEnd"/>
            <w:r>
              <w:t xml:space="preserve"> goed </w:t>
            </w:r>
            <w:proofErr w:type="spellStart"/>
            <w:r>
              <w:t>gestyled</w:t>
            </w:r>
            <w:proofErr w:type="spellEnd"/>
            <w:r>
              <w:t>.</w:t>
            </w:r>
          </w:p>
        </w:tc>
      </w:tr>
      <w:tr w:rsidR="000A6D90" w:rsidRPr="00145DB2" w14:paraId="50EC3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66CA469" w14:textId="49FB4B11" w:rsidR="000A6D90" w:rsidRDefault="00C30B72" w:rsidP="00D2059D">
            <w:r>
              <w:t>1</w:t>
            </w:r>
            <w:r w:rsidRPr="00C30B72">
              <w:rPr>
                <w:vertAlign w:val="superscript"/>
              </w:rPr>
              <w:t>e</w:t>
            </w:r>
            <w:r>
              <w:t xml:space="preserve"> keer toetreden op site verplicht inloggen/registreren</w:t>
            </w:r>
          </w:p>
        </w:tc>
      </w:tr>
      <w:tr w:rsidR="000A6D90" w:rsidRPr="00145DB2" w14:paraId="46425BC1"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FFADECE" w14:textId="138D2715" w:rsidR="000A6D90" w:rsidRDefault="000A6D90" w:rsidP="000A6D90"/>
        </w:tc>
      </w:tr>
      <w:tr w:rsidR="000A6D90" w:rsidRPr="00145DB2" w14:paraId="3367053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72F79F9" w14:textId="3821E0B7" w:rsidR="000A6D90" w:rsidRDefault="000A6D90" w:rsidP="000A6D90"/>
        </w:tc>
      </w:tr>
      <w:tr w:rsidR="000A6D90" w:rsidRPr="00145DB2" w14:paraId="478B3186"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1E34998" w14:textId="0F511B9B" w:rsidR="000A6D90" w:rsidRDefault="000A6D90" w:rsidP="000A6D90"/>
        </w:tc>
      </w:tr>
      <w:tr w:rsidR="000A6D90" w:rsidRPr="00145DB2" w14:paraId="7C99A0E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574CAEC" w14:textId="77777777" w:rsidR="000A6D90" w:rsidRDefault="000A6D90" w:rsidP="000A6D90"/>
        </w:tc>
      </w:tr>
      <w:tr w:rsidR="000A6D90" w:rsidRPr="00145DB2" w14:paraId="0087C75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B713194" w14:textId="77777777" w:rsidR="000A6D90" w:rsidRDefault="000A6D90" w:rsidP="000A6D90"/>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proofErr w:type="spellStart"/>
            <w:r w:rsidRPr="00145DB2">
              <w:rPr>
                <w:b w:val="0"/>
              </w:rPr>
              <w:t>Should</w:t>
            </w:r>
            <w:proofErr w:type="spellEnd"/>
            <w:r w:rsidRPr="00145DB2">
              <w:rPr>
                <w:b w:val="0"/>
              </w:rPr>
              <w:t xml:space="preserve">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19F3EFC1" w:rsidR="009E553C" w:rsidRPr="00145DB2" w:rsidRDefault="000A6D90" w:rsidP="00D2059D">
            <w:proofErr w:type="spellStart"/>
            <w:r>
              <w:t>Settings</w:t>
            </w:r>
            <w:proofErr w:type="spellEnd"/>
            <w:r>
              <w:t xml:space="preserve"> panel voor studenten om informatie over hun account te bewerken.</w:t>
            </w:r>
          </w:p>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55E24C44" w:rsidR="009E553C" w:rsidRPr="00145DB2" w:rsidRDefault="00C02334" w:rsidP="00D2059D">
            <w:r>
              <w:t>Docent kan aangeven wie aanwezig is.</w:t>
            </w:r>
          </w:p>
        </w:tc>
      </w:tr>
      <w:tr w:rsidR="00C02334" w:rsidRPr="00145DB2" w14:paraId="670088A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1C8FF8D" w14:textId="1E5C9139" w:rsidR="00C02334" w:rsidRDefault="00C02334" w:rsidP="00D2059D">
            <w:r>
              <w:t>Administratie bestand voor docent aan het einden van de toets met wie aanwezig was en niet, punten, toets tijd en student informatie.</w:t>
            </w:r>
          </w:p>
        </w:tc>
      </w:tr>
      <w:tr w:rsidR="00C02334" w:rsidRPr="00145DB2" w14:paraId="13630CD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7B3AF91" w14:textId="5722E6D9" w:rsidR="00C02334" w:rsidRDefault="00C02334" w:rsidP="00D2059D"/>
        </w:tc>
      </w:tr>
    </w:tbl>
    <w:p w14:paraId="442E48A6" w14:textId="77777777" w:rsidR="009E553C" w:rsidRPr="00145DB2" w:rsidRDefault="009E553C" w:rsidP="009E553C"/>
    <w:tbl>
      <w:tblPr>
        <w:tblStyle w:val="Moscow"/>
        <w:tblW w:w="9272" w:type="dxa"/>
        <w:tblLook w:val="04A0" w:firstRow="1" w:lastRow="0" w:firstColumn="1" w:lastColumn="0" w:noHBand="0" w:noVBand="1"/>
      </w:tblPr>
      <w:tblGrid>
        <w:gridCol w:w="9272"/>
      </w:tblGrid>
      <w:tr w:rsidR="009E553C" w:rsidRPr="00145DB2" w14:paraId="7B5A88B3" w14:textId="77777777" w:rsidTr="004A199B">
        <w:trPr>
          <w:cnfStyle w:val="100000000000" w:firstRow="1" w:lastRow="0" w:firstColumn="0" w:lastColumn="0" w:oddVBand="0" w:evenVBand="0" w:oddHBand="0" w:evenHBand="0" w:firstRowFirstColumn="0" w:firstRowLastColumn="0" w:lastRowFirstColumn="0" w:lastRowLastColumn="0"/>
          <w:trHeight w:val="363"/>
        </w:trPr>
        <w:tc>
          <w:tcPr>
            <w:tcW w:w="9272" w:type="dxa"/>
          </w:tcPr>
          <w:p w14:paraId="3EA5D7F4" w14:textId="77777777" w:rsidR="009E553C" w:rsidRPr="00145DB2" w:rsidRDefault="009E553C" w:rsidP="00D2059D">
            <w:pPr>
              <w:rPr>
                <w:b w:val="0"/>
              </w:rPr>
            </w:pPr>
            <w:proofErr w:type="spellStart"/>
            <w:r w:rsidRPr="00145DB2">
              <w:rPr>
                <w:b w:val="0"/>
              </w:rPr>
              <w:t>Could</w:t>
            </w:r>
            <w:proofErr w:type="spellEnd"/>
            <w:r w:rsidRPr="00145DB2">
              <w:rPr>
                <w:b w:val="0"/>
              </w:rPr>
              <w:t xml:space="preserve"> have</w:t>
            </w:r>
          </w:p>
        </w:tc>
      </w:tr>
      <w:tr w:rsidR="009E553C" w:rsidRPr="00145DB2" w14:paraId="080BF2D3" w14:textId="77777777" w:rsidTr="004A199B">
        <w:trPr>
          <w:cnfStyle w:val="000000100000" w:firstRow="0" w:lastRow="0" w:firstColumn="0" w:lastColumn="0" w:oddVBand="0" w:evenVBand="0" w:oddHBand="1" w:evenHBand="0" w:firstRowFirstColumn="0" w:firstRowLastColumn="0" w:lastRowFirstColumn="0" w:lastRowLastColumn="0"/>
          <w:trHeight w:val="342"/>
        </w:trPr>
        <w:tc>
          <w:tcPr>
            <w:tcW w:w="9272" w:type="dxa"/>
          </w:tcPr>
          <w:p w14:paraId="5B3B2BCB" w14:textId="23282BBE" w:rsidR="009E553C" w:rsidRPr="00145DB2" w:rsidRDefault="009E553C" w:rsidP="00D2059D"/>
        </w:tc>
      </w:tr>
      <w:tr w:rsidR="009E553C" w:rsidRPr="00145DB2" w14:paraId="411A5BE0" w14:textId="77777777" w:rsidTr="004A199B">
        <w:trPr>
          <w:cnfStyle w:val="000000010000" w:firstRow="0" w:lastRow="0" w:firstColumn="0" w:lastColumn="0" w:oddVBand="0" w:evenVBand="0" w:oddHBand="0" w:evenHBand="1" w:firstRowFirstColumn="0" w:firstRowLastColumn="0" w:lastRowFirstColumn="0" w:lastRowLastColumn="0"/>
          <w:trHeight w:val="538"/>
        </w:trPr>
        <w:tc>
          <w:tcPr>
            <w:tcW w:w="9272" w:type="dxa"/>
          </w:tcPr>
          <w:p w14:paraId="4D6F4797" w14:textId="4D4B980D" w:rsidR="004A199B" w:rsidRPr="00145DB2" w:rsidRDefault="004A199B" w:rsidP="004A199B">
            <w:pPr>
              <w:tabs>
                <w:tab w:val="left" w:pos="6630"/>
              </w:tabs>
            </w:pPr>
            <w:r>
              <w:t>Student kan alleen toetsen zien die hij/zij moet kunnen zien</w:t>
            </w:r>
          </w:p>
        </w:tc>
      </w:tr>
      <w:tr w:rsidR="004A199B" w:rsidRPr="00145DB2" w14:paraId="7BE4E8D1" w14:textId="77777777" w:rsidTr="004A199B">
        <w:trPr>
          <w:cnfStyle w:val="000000100000" w:firstRow="0" w:lastRow="0" w:firstColumn="0" w:lastColumn="0" w:oddVBand="0" w:evenVBand="0" w:oddHBand="1" w:evenHBand="0" w:firstRowFirstColumn="0" w:firstRowLastColumn="0" w:lastRowFirstColumn="0" w:lastRowLastColumn="0"/>
          <w:trHeight w:val="538"/>
        </w:trPr>
        <w:tc>
          <w:tcPr>
            <w:tcW w:w="9272" w:type="dxa"/>
          </w:tcPr>
          <w:p w14:paraId="0C999B3B" w14:textId="6C865361" w:rsidR="004A199B" w:rsidRDefault="004A199B" w:rsidP="004A199B">
            <w:pPr>
              <w:tabs>
                <w:tab w:val="left" w:pos="6630"/>
              </w:tabs>
            </w:pPr>
            <w:r>
              <w:t>Docenten en studenten hebben elk een overzicht panel met de benodigde informatie.</w:t>
            </w:r>
          </w:p>
        </w:tc>
      </w:tr>
      <w:tr w:rsidR="004A199B" w:rsidRPr="00145DB2" w14:paraId="6BF7FA21" w14:textId="77777777" w:rsidTr="004A199B">
        <w:trPr>
          <w:cnfStyle w:val="000000010000" w:firstRow="0" w:lastRow="0" w:firstColumn="0" w:lastColumn="0" w:oddVBand="0" w:evenVBand="0" w:oddHBand="0" w:evenHBand="1" w:firstRowFirstColumn="0" w:firstRowLastColumn="0" w:lastRowFirstColumn="0" w:lastRowLastColumn="0"/>
          <w:trHeight w:val="538"/>
        </w:trPr>
        <w:tc>
          <w:tcPr>
            <w:tcW w:w="9272" w:type="dxa"/>
          </w:tcPr>
          <w:p w14:paraId="17C49795" w14:textId="7C9091FB" w:rsidR="004A199B" w:rsidRDefault="004A199B" w:rsidP="004A199B">
            <w:pPr>
              <w:tabs>
                <w:tab w:val="left" w:pos="6630"/>
              </w:tabs>
            </w:pPr>
            <w:r>
              <w:t>Docenten kunnen toetsen aanmaken en lokalen reserveren.</w:t>
            </w:r>
          </w:p>
        </w:tc>
      </w:tr>
      <w:tr w:rsidR="00C30B72" w:rsidRPr="00145DB2" w14:paraId="78C4C93D" w14:textId="77777777" w:rsidTr="004A199B">
        <w:trPr>
          <w:cnfStyle w:val="000000100000" w:firstRow="0" w:lastRow="0" w:firstColumn="0" w:lastColumn="0" w:oddVBand="0" w:evenVBand="0" w:oddHBand="1" w:evenHBand="0" w:firstRowFirstColumn="0" w:firstRowLastColumn="0" w:lastRowFirstColumn="0" w:lastRowLastColumn="0"/>
          <w:trHeight w:val="538"/>
        </w:trPr>
        <w:tc>
          <w:tcPr>
            <w:tcW w:w="9272" w:type="dxa"/>
          </w:tcPr>
          <w:p w14:paraId="2343BD60" w14:textId="1AA32AA0" w:rsidR="00C30B72" w:rsidRDefault="00C30B72" w:rsidP="00C30B72">
            <w:pPr>
              <w:tabs>
                <w:tab w:val="left" w:pos="6630"/>
              </w:tabs>
            </w:pPr>
            <w:proofErr w:type="spellStart"/>
            <w:r>
              <w:t>Settings</w:t>
            </w:r>
            <w:proofErr w:type="spellEnd"/>
            <w:r>
              <w:t xml:space="preserve"> panel voor studenten om informatie over hun account te bewerken.</w:t>
            </w:r>
          </w:p>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proofErr w:type="spellStart"/>
            <w:r w:rsidRPr="00145DB2">
              <w:rPr>
                <w:b w:val="0"/>
              </w:rPr>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3E4182C6" w:rsidR="009E553C" w:rsidRPr="00145DB2" w:rsidRDefault="000A6D90" w:rsidP="00D2059D">
            <w:r>
              <w:t>Telefoon app met notificaties wanneer toetsen.</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3" w:name="_Toc29370317"/>
      <w:r w:rsidRPr="00145DB2">
        <w:t xml:space="preserve">Impact voor de </w:t>
      </w:r>
      <w:r w:rsidR="003A24CA" w:rsidRPr="00145DB2">
        <w:t>betrokken</w:t>
      </w:r>
      <w:r w:rsidR="00DB3978" w:rsidRPr="00145DB2">
        <w:t>en binnen de organisatie van de opdrachtgever</w:t>
      </w:r>
      <w:bookmarkEnd w:id="13"/>
    </w:p>
    <w:p w14:paraId="49BDDC9A" w14:textId="7CD1261C" w:rsidR="00D754C7" w:rsidRPr="004E475F" w:rsidRDefault="00D754C7" w:rsidP="005C6C8A">
      <w:pPr>
        <w:pStyle w:val="SPLinfo"/>
        <w:rPr>
          <w:i w:val="0"/>
          <w:iCs w:val="0"/>
        </w:rPr>
      </w:pPr>
      <w:r w:rsidRPr="004E475F">
        <w:rPr>
          <w:i w:val="0"/>
          <w:iCs w:val="0"/>
        </w:rPr>
        <w:t xml:space="preserve">Studenten kunnen </w:t>
      </w:r>
      <w:r w:rsidR="00C30B72">
        <w:rPr>
          <w:i w:val="0"/>
          <w:iCs w:val="0"/>
        </w:rPr>
        <w:t>Nu gemakkelijk toetsen vanaf thuis inplannen tijdens deze corona tijden</w:t>
      </w:r>
      <w:r w:rsidRPr="004E475F">
        <w:rPr>
          <w:i w:val="0"/>
          <w:iCs w:val="0"/>
        </w:rPr>
        <w:t>.</w:t>
      </w:r>
    </w:p>
    <w:p w14:paraId="67554BD3" w14:textId="77777777" w:rsidR="0015692D" w:rsidRPr="00145DB2" w:rsidRDefault="00B83D12" w:rsidP="00323068">
      <w:pPr>
        <w:pStyle w:val="Kop2"/>
      </w:pPr>
      <w:bookmarkStart w:id="14" w:name="_Toc29370318"/>
      <w:r w:rsidRPr="00145DB2">
        <w:t>Advies over te realiseren oplossing</w:t>
      </w:r>
      <w:bookmarkEnd w:id="14"/>
    </w:p>
    <w:p w14:paraId="405C2C74" w14:textId="401FCBF2" w:rsidR="00D754C7" w:rsidRPr="00145DB2" w:rsidRDefault="00D754C7" w:rsidP="00D754C7">
      <w:pPr>
        <w:pStyle w:val="Geenafstand"/>
      </w:pPr>
      <w:r>
        <w:t>Vanwege onze doelgroep is veiligheid van product onze topprioriteit, we werken met methodes zoals: Wachtwoord encryptie en</w:t>
      </w:r>
      <w:r w:rsidR="00C30B72">
        <w:t xml:space="preserve"> verplichte velden bij het inloggen en registreren</w:t>
      </w:r>
      <w:bookmarkStart w:id="15" w:name="_GoBack"/>
      <w:bookmarkEnd w:id="15"/>
      <w:r>
        <w:t>.</w:t>
      </w:r>
    </w:p>
    <w:p w14:paraId="24822208" w14:textId="77777777" w:rsidR="0015692D" w:rsidRPr="00145DB2" w:rsidRDefault="00DC10FC" w:rsidP="00DC10FC">
      <w:pPr>
        <w:pStyle w:val="Kop1"/>
      </w:pPr>
      <w:bookmarkStart w:id="16" w:name="_Toc29370319"/>
      <w:r w:rsidRPr="00145DB2">
        <w:t>Akkoord opdrachtgever</w:t>
      </w:r>
      <w:bookmarkEnd w:id="16"/>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4"/>
      <w:headerReference w:type="default" r:id="rId15"/>
      <w:footerReference w:type="even" r:id="rId16"/>
      <w:footerReference w:type="default" r:id="rId17"/>
      <w:footerReference w:type="first" r:id="rId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ob Wessels" w:date="2020-06-16T21:21:00Z" w:initials="RW">
    <w:p w14:paraId="344FA943" w14:textId="6FFAC956" w:rsidR="00B655E5" w:rsidRDefault="00B655E5">
      <w:pPr>
        <w:pStyle w:val="Tekstopmerking"/>
      </w:pPr>
      <w:r>
        <w:rPr>
          <w:rStyle w:val="Verwijzingopmerking"/>
        </w:rPr>
        <w:annotationRef/>
      </w:r>
      <w:r>
        <w:t>Is dit echt maar door één persoon gemaakt?</w:t>
      </w:r>
    </w:p>
  </w:comment>
  <w:comment w:id="3" w:author="Rob Wessels" w:date="2020-06-16T21:20:00Z" w:initials="RW">
    <w:p w14:paraId="22DB74BC" w14:textId="1DA3E9DE" w:rsidR="00B655E5" w:rsidRDefault="00B655E5">
      <w:pPr>
        <w:pStyle w:val="Tekstopmerking"/>
      </w:pPr>
      <w:r>
        <w:rPr>
          <w:rStyle w:val="Verwijzingopmerking"/>
        </w:rPr>
        <w:annotationRef/>
      </w:r>
      <w:r>
        <w:t>Waar staat de naam van de app?</w:t>
      </w:r>
    </w:p>
  </w:comment>
  <w:comment w:id="6" w:author="Rob Wessels" w:date="2020-06-16T21:21:00Z" w:initials="RW">
    <w:p w14:paraId="030ACF6C" w14:textId="2BD664C8" w:rsidR="00B655E5" w:rsidRDefault="00B655E5">
      <w:pPr>
        <w:pStyle w:val="Tekstopmerking"/>
      </w:pPr>
      <w:r>
        <w:rPr>
          <w:rStyle w:val="Verwijzingopmerking"/>
        </w:rPr>
        <w:annotationRef/>
      </w:r>
      <w:r>
        <w:t>Voor en achternaam</w:t>
      </w:r>
    </w:p>
  </w:comment>
  <w:comment w:id="7" w:author="Rob Wessels" w:date="2020-06-16T21:21:00Z" w:initials="RW">
    <w:p w14:paraId="5AE51423" w14:textId="5062D3E7" w:rsidR="00B655E5" w:rsidRDefault="00B655E5">
      <w:pPr>
        <w:pStyle w:val="Tekstopmerking"/>
      </w:pPr>
      <w:r>
        <w:rPr>
          <w:rStyle w:val="Verwijzingopmerking"/>
        </w:rPr>
        <w:annotationRef/>
      </w:r>
      <w:r>
        <w:t>Is echt alleen dit gebeurd?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FA943" w15:done="0"/>
  <w15:commentEx w15:paraId="22DB74BC" w15:done="0"/>
  <w15:commentEx w15:paraId="030ACF6C" w15:done="0"/>
  <w15:commentEx w15:paraId="5AE51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B640" w16cex:dateUtc="2020-06-16T19:21:00Z"/>
  <w16cex:commentExtensible w16cex:durableId="2293B630" w16cex:dateUtc="2020-06-16T19:20:00Z"/>
  <w16cex:commentExtensible w16cex:durableId="2293B64C" w16cex:dateUtc="2020-06-16T19:21:00Z"/>
  <w16cex:commentExtensible w16cex:durableId="2293B659" w16cex:dateUtc="2020-06-16T19:21:00Z"/>
  <w16cex:commentExtensible w16cex:durableId="2293B6A8" w16cex:dateUtc="2020-06-16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FA943" w16cid:durableId="2293B640"/>
  <w16cid:commentId w16cid:paraId="22DB74BC" w16cid:durableId="2293B630"/>
  <w16cid:commentId w16cid:paraId="030ACF6C" w16cid:durableId="2293B64C"/>
  <w16cid:commentId w16cid:paraId="5AE51423" w16cid:durableId="2293B6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9B7BD" w14:textId="77777777" w:rsidR="008864E6" w:rsidRDefault="008864E6" w:rsidP="008A2B7E">
      <w:pPr>
        <w:spacing w:after="0" w:line="240" w:lineRule="auto"/>
      </w:pPr>
      <w:r>
        <w:separator/>
      </w:r>
    </w:p>
  </w:endnote>
  <w:endnote w:type="continuationSeparator" w:id="0">
    <w:p w14:paraId="33590858" w14:textId="77777777" w:rsidR="008864E6" w:rsidRDefault="008864E6"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C974" w14:textId="088A35B3" w:rsidR="008A2B7E" w:rsidRPr="00F33D86" w:rsidRDefault="008864E6"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1673F" w14:textId="77777777" w:rsidR="008864E6" w:rsidRDefault="008864E6" w:rsidP="008A2B7E">
      <w:pPr>
        <w:spacing w:after="0" w:line="240" w:lineRule="auto"/>
      </w:pPr>
      <w:r>
        <w:separator/>
      </w:r>
    </w:p>
  </w:footnote>
  <w:footnote w:type="continuationSeparator" w:id="0">
    <w:p w14:paraId="35BD4596" w14:textId="77777777" w:rsidR="008864E6" w:rsidRDefault="008864E6"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 Wessels">
    <w15:presenceInfo w15:providerId="AD" w15:userId="S::wero@roc-teraa.nl::b23eecbd-7e40-4f5a-872b-1ceda907f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6D90"/>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3F89"/>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85E5A"/>
    <w:rsid w:val="00491D11"/>
    <w:rsid w:val="004A199B"/>
    <w:rsid w:val="004B21FF"/>
    <w:rsid w:val="004E475F"/>
    <w:rsid w:val="004F0416"/>
    <w:rsid w:val="005621BB"/>
    <w:rsid w:val="005756B2"/>
    <w:rsid w:val="00577C71"/>
    <w:rsid w:val="0058383B"/>
    <w:rsid w:val="00591D98"/>
    <w:rsid w:val="005A66D9"/>
    <w:rsid w:val="005C6C8A"/>
    <w:rsid w:val="005D0910"/>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45CF"/>
    <w:rsid w:val="00842638"/>
    <w:rsid w:val="0085287A"/>
    <w:rsid w:val="00870E91"/>
    <w:rsid w:val="008864E6"/>
    <w:rsid w:val="00886E8B"/>
    <w:rsid w:val="00887BB0"/>
    <w:rsid w:val="0089571A"/>
    <w:rsid w:val="00896809"/>
    <w:rsid w:val="008A2B7E"/>
    <w:rsid w:val="008A352F"/>
    <w:rsid w:val="008A796A"/>
    <w:rsid w:val="008D71BC"/>
    <w:rsid w:val="009059A5"/>
    <w:rsid w:val="00906C51"/>
    <w:rsid w:val="00907F82"/>
    <w:rsid w:val="00920E32"/>
    <w:rsid w:val="00925984"/>
    <w:rsid w:val="00931345"/>
    <w:rsid w:val="0093389B"/>
    <w:rsid w:val="00944548"/>
    <w:rsid w:val="009500EE"/>
    <w:rsid w:val="009737B0"/>
    <w:rsid w:val="00975127"/>
    <w:rsid w:val="00996DDF"/>
    <w:rsid w:val="009B011E"/>
    <w:rsid w:val="009B6024"/>
    <w:rsid w:val="009E2113"/>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31E58"/>
    <w:rsid w:val="00B44610"/>
    <w:rsid w:val="00B44FCD"/>
    <w:rsid w:val="00B604C0"/>
    <w:rsid w:val="00B655E5"/>
    <w:rsid w:val="00B7300F"/>
    <w:rsid w:val="00B83D12"/>
    <w:rsid w:val="00B843E3"/>
    <w:rsid w:val="00BA3CC7"/>
    <w:rsid w:val="00BE3B69"/>
    <w:rsid w:val="00BE6996"/>
    <w:rsid w:val="00C02334"/>
    <w:rsid w:val="00C11737"/>
    <w:rsid w:val="00C27281"/>
    <w:rsid w:val="00C30B72"/>
    <w:rsid w:val="00C40AAB"/>
    <w:rsid w:val="00C54405"/>
    <w:rsid w:val="00C6710D"/>
    <w:rsid w:val="00C73B29"/>
    <w:rsid w:val="00C73ED0"/>
    <w:rsid w:val="00C852B8"/>
    <w:rsid w:val="00C93D3F"/>
    <w:rsid w:val="00CA5137"/>
    <w:rsid w:val="00CD31D4"/>
    <w:rsid w:val="00CE017C"/>
    <w:rsid w:val="00D15031"/>
    <w:rsid w:val="00D16A85"/>
    <w:rsid w:val="00D43DAB"/>
    <w:rsid w:val="00D45DB4"/>
    <w:rsid w:val="00D73541"/>
    <w:rsid w:val="00D754C7"/>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91524"/>
    <w:rsid w:val="00EA0647"/>
    <w:rsid w:val="00EB41B2"/>
    <w:rsid w:val="00EC0C48"/>
    <w:rsid w:val="00EC278F"/>
    <w:rsid w:val="00EC7DE3"/>
    <w:rsid w:val="00ED3604"/>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063AEB"/>
    <w:rsid w:val="001E70C4"/>
    <w:rsid w:val="003B50C9"/>
    <w:rsid w:val="00535E00"/>
    <w:rsid w:val="00747758"/>
    <w:rsid w:val="009C692B"/>
    <w:rsid w:val="00AD3925"/>
    <w:rsid w:val="00B86C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DA93A0-1298-46B3-AEDA-0B644530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1</TotalTime>
  <Pages>5</Pages>
  <Words>625</Words>
  <Characters>3441</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ter Linde</cp:lastModifiedBy>
  <cp:revision>2</cp:revision>
  <cp:lastPrinted>2018-09-01T10:46:00Z</cp:lastPrinted>
  <dcterms:created xsi:type="dcterms:W3CDTF">2020-06-25T09:02:00Z</dcterms:created>
  <dcterms:modified xsi:type="dcterms:W3CDTF">2020-06-25T09:02:00Z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