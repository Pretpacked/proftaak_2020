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842638"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0A6D90"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2842D40B" w:rsidR="00D95726" w:rsidRPr="00BE6996" w:rsidRDefault="00842638" w:rsidP="004E636C">
            <w:pPr>
              <w:pStyle w:val="Geenafstand"/>
              <w:rPr>
                <w:lang w:val="en-US"/>
              </w:rPr>
            </w:pPr>
            <w:sdt>
              <w:sdtPr>
                <w:alias w:val="Naam van de auteur"/>
                <w:tag w:val="Authors"/>
                <w:id w:val="1931920483"/>
                <w:placeholder>
                  <w:docPart w:val="940A435A36E9464FAC471935C1707B27"/>
                </w:placeholder>
                <w:text/>
              </w:sdtPr>
              <w:sdtEndPr/>
              <w:sdtContent>
                <w:r w:rsidR="000A6D90">
                  <w:t>R. Bettonvil</w:t>
                </w:r>
              </w:sdtContent>
            </w:sdt>
            <w:bookmarkEnd w:id="1"/>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842638"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5DAACF27"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r>
              <w:t>MoSCoW lijst toegevoegd.</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842638">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842638">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842638">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842638">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842638">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842638">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842638">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842638">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842638">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37718ED1" w14:textId="77777777" w:rsidR="00350A26" w:rsidRDefault="008A352F" w:rsidP="005C6C8A">
      <w:pPr>
        <w:pStyle w:val="SPLinfo"/>
      </w:pPr>
      <w:bookmarkStart w:id="7"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7"/>
    </w:p>
    <w:p w14:paraId="1A80B0C2" w14:textId="77777777" w:rsidR="0015692D" w:rsidRPr="00145DB2" w:rsidRDefault="0015692D" w:rsidP="00AF55D5">
      <w:pPr>
        <w:pStyle w:val="Kop1"/>
        <w:tabs>
          <w:tab w:val="right" w:pos="9072"/>
        </w:tabs>
      </w:pPr>
      <w:bookmarkStart w:id="8" w:name="_Toc29370314"/>
      <w:r w:rsidRPr="00145DB2">
        <w:t>Behoeftebeschrijving opdrachtgever</w:t>
      </w:r>
      <w:bookmarkEnd w:id="8"/>
    </w:p>
    <w:p w14:paraId="5609CB3B" w14:textId="77777777" w:rsidR="006B55E8" w:rsidRPr="00145DB2" w:rsidRDefault="006B55E8" w:rsidP="0015692D">
      <w:pPr>
        <w:pStyle w:val="Kop2"/>
      </w:pPr>
      <w:bookmarkStart w:id="9" w:name="_Toc29370315"/>
      <w:r w:rsidRPr="00145DB2">
        <w:t>Informatiebronnen</w:t>
      </w:r>
      <w:bookmarkEnd w:id="9"/>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0" w:name="_Toc29370316"/>
      <w:r w:rsidRPr="00145DB2">
        <w:t>Eisen en wensen (MoSCoW)</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38338C5" w:rsidR="009E553C" w:rsidRPr="00145DB2" w:rsidRDefault="000A6D90" w:rsidP="00D2059D">
            <w:r>
              <w:t>Inlog systeem voor student en docenten.</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68F40F78" w:rsidR="000A6D90" w:rsidRDefault="000A6D90" w:rsidP="00D2059D">
            <w:r>
              <w:t>Lokalen hebben afmetingen voor anderhalve meter afstand, berekeningen worden gemaakt voor max aantal leerlingen.</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6219FC61" w:rsidR="000A6D90" w:rsidRDefault="000A6D90" w:rsidP="00D2059D">
            <w:r>
              <w:t>Studenten kunnen toetsen accepteren en aanvragen tot deelnamen.</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098DEC8E" w:rsidR="000A6D90" w:rsidRDefault="000A6D90" w:rsidP="00D2059D">
            <w:r>
              <w:t>Docenten kunnen toetsen aanmaken en lokalen reserveren.</w:t>
            </w:r>
          </w:p>
        </w:tc>
      </w:tr>
      <w:tr w:rsidR="000A6D90" w:rsidRPr="00145DB2" w14:paraId="46425B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FFADECE" w14:textId="57A41B26" w:rsidR="000A6D90" w:rsidRDefault="000A6D90" w:rsidP="000A6D90">
            <w:r>
              <w:t>Docenten en studenten hebben elk een overzicht panel met de benodigde informatie.</w:t>
            </w:r>
          </w:p>
        </w:tc>
      </w:tr>
      <w:tr w:rsidR="000A6D90" w:rsidRPr="00145DB2" w14:paraId="3367053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72F79F9" w14:textId="50177A46" w:rsidR="000A6D90" w:rsidRDefault="000A6D90" w:rsidP="000A6D90">
            <w:r>
              <w:t>Layout goed gestyled.</w:t>
            </w:r>
          </w:p>
        </w:tc>
      </w:tr>
      <w:tr w:rsidR="000A6D90" w:rsidRPr="00145DB2" w14:paraId="478B318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1E34998" w14:textId="5EDCE22A" w:rsidR="000A6D90" w:rsidRDefault="00C02334" w:rsidP="000A6D90">
            <w:r>
              <w:t xml:space="preserve">Student kan alleen toetsen zien die hij/zij moet kunnen zien </w:t>
            </w:r>
          </w:p>
        </w:tc>
      </w:tr>
      <w:tr w:rsidR="000A6D90" w:rsidRPr="00145DB2" w14:paraId="7C99A0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lastRenderedPageBreak/>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r>
              <w:t>Settings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2F93A17B" w:rsidR="00C02334" w:rsidRDefault="00C02334" w:rsidP="00D2059D">
            <w:r>
              <w:t>Student kan aangeven wanneer hij/zij klaar is.</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0D2ABB83" w:rsidR="009E553C" w:rsidRPr="00145DB2" w:rsidRDefault="000A6D90" w:rsidP="00D2059D">
            <w:r>
              <w:t>Panel voor docenten om student informatie te bewerken.</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12" w:name="_Toc29370318"/>
      <w:r w:rsidRPr="00145DB2">
        <w:t>Advies over te realiseren oplossing</w:t>
      </w:r>
      <w:bookmarkEnd w:id="12"/>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13" w:name="_Toc29370319"/>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A048" w14:textId="77777777" w:rsidR="00842638" w:rsidRDefault="00842638" w:rsidP="008A2B7E">
      <w:pPr>
        <w:spacing w:after="0" w:line="240" w:lineRule="auto"/>
      </w:pPr>
      <w:r>
        <w:separator/>
      </w:r>
    </w:p>
  </w:endnote>
  <w:endnote w:type="continuationSeparator" w:id="0">
    <w:p w14:paraId="242E6C3E" w14:textId="77777777" w:rsidR="00842638" w:rsidRDefault="0084263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E8D20"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7A41F4" w:rsidRPr="007A41F4" w:rsidRDefault="007A41F4" w:rsidP="007A41F4">
                    <w:pPr>
                      <w:rPr>
                        <w:vanish/>
                        <w:sz w:val="16"/>
                        <w:szCs w:val="16"/>
                        <w:lang w:val="en-US"/>
                      </w:rPr>
                    </w:pPr>
                  </w:p>
                  <w:p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C974" w14:textId="088A35B3" w:rsidR="008A2B7E" w:rsidRPr="00F33D86" w:rsidRDefault="00842638"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8FC57"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B064AF" w:rsidRPr="007A41F4" w:rsidRDefault="00B064AF" w:rsidP="00B064AF">
                    <w:pPr>
                      <w:rPr>
                        <w:vanish/>
                        <w:sz w:val="16"/>
                        <w:szCs w:val="16"/>
                        <w:lang w:val="en-US"/>
                      </w:rPr>
                    </w:pPr>
                  </w:p>
                  <w:p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1CC2E" w14:textId="77777777" w:rsidR="00842638" w:rsidRDefault="00842638" w:rsidP="008A2B7E">
      <w:pPr>
        <w:spacing w:after="0" w:line="240" w:lineRule="auto"/>
      </w:pPr>
      <w:r>
        <w:separator/>
      </w:r>
    </w:p>
  </w:footnote>
  <w:footnote w:type="continuationSeparator" w:id="0">
    <w:p w14:paraId="5E8A55A2" w14:textId="77777777" w:rsidR="00842638" w:rsidRDefault="0084263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02334"/>
    <w:rsid w:val="00C11737"/>
    <w:rsid w:val="00C27281"/>
    <w:rsid w:val="00C40AAB"/>
    <w:rsid w:val="00C54405"/>
    <w:rsid w:val="00C6710D"/>
    <w:rsid w:val="00C73B29"/>
    <w:rsid w:val="00C73ED0"/>
    <w:rsid w:val="00C852B8"/>
    <w:rsid w:val="00C93D3F"/>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E70C4"/>
    <w:rsid w:val="00535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7DFA4F-6C48-454C-9FD4-C25A5F01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60</TotalTime>
  <Pages>5</Pages>
  <Words>658</Words>
  <Characters>3755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cp:lastModifiedBy>
  <cp:revision>8</cp:revision>
  <cp:lastPrinted>2018-09-01T10:46:00Z</cp:lastPrinted>
  <dcterms:created xsi:type="dcterms:W3CDTF">2019-10-03T06:08:00Z</dcterms:created>
  <dcterms:modified xsi:type="dcterms:W3CDTF">2020-05-28T10:23:00Z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