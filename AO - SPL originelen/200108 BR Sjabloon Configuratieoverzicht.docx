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showingPlcHdr/>
        <w:text/>
      </w:sdtPr>
      <w:sdtEndPr/>
      <w:sdtContent>
        <w:p w:rsidR="008A2B7E" w:rsidRPr="00453A11" w:rsidRDefault="00D73DBF" w:rsidP="008A2B7E">
          <w:pPr>
            <w:rPr>
              <w:lang w:val="en-US"/>
            </w:rPr>
          </w:pPr>
          <w:r w:rsidRPr="008914E1">
            <w:rPr>
              <w:rStyle w:val="Tekstvantijdelijkeaanduiding"/>
              <w:lang w:val="en-GB"/>
            </w:rPr>
            <w:t>Click or tap here to enter text.</w:t>
          </w:r>
        </w:p>
      </w:sdtContent>
    </w:sdt>
    <w:p w:rsidR="008A2B7E" w:rsidRPr="000534B2" w:rsidRDefault="008A2B7E" w:rsidP="00AF55D5">
      <w:pPr>
        <w:pStyle w:val="Geenafstand"/>
        <w:tabs>
          <w:tab w:val="left" w:pos="1560"/>
        </w:tabs>
        <w:rPr>
          <w:lang w:val="en-US"/>
        </w:rPr>
      </w:pPr>
    </w:p>
    <w:p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rsidR="008A2B7E" w:rsidRPr="0093389B" w:rsidRDefault="008A2B7E" w:rsidP="008A2B7E">
      <w:pPr>
        <w:pStyle w:val="Kop1"/>
      </w:pPr>
      <w:bookmarkStart w:id="0" w:name="_Toc29288061"/>
      <w:r w:rsidRPr="0093389B">
        <w:lastRenderedPageBreak/>
        <w:t>Versiebeheer</w:t>
      </w:r>
      <w:bookmarkEnd w:id="0"/>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4208F">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4208F">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w:t>
        </w:r>
        <w:bookmarkStart w:id="1" w:name="_GoBack"/>
        <w:bookmarkEnd w:id="1"/>
        <w:r w:rsidR="001A6786" w:rsidRPr="005D1D3E">
          <w:rPr>
            <w:rStyle w:val="Hyperlink"/>
            <w:noProof/>
          </w:rPr>
          <w:t>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type="page"/>
      </w:r>
    </w:p>
    <w:p w:rsidR="0015692D" w:rsidRPr="0093389B" w:rsidRDefault="0015692D" w:rsidP="003A2EE7">
      <w:pPr>
        <w:pStyle w:val="Kop1"/>
      </w:pPr>
      <w:bookmarkStart w:id="2" w:name="_Toc29288062"/>
      <w:r w:rsidRPr="0093389B">
        <w:lastRenderedPageBreak/>
        <w:t>Inleiding</w:t>
      </w:r>
      <w:bookmarkEnd w:id="2"/>
    </w:p>
    <w:p w:rsidR="00A50A4E" w:rsidRPr="0093389B" w:rsidRDefault="00C27281" w:rsidP="00C27281">
      <w:pPr>
        <w:pStyle w:val="Kop2"/>
      </w:pPr>
      <w:bookmarkStart w:id="3" w:name="_Toc29288063"/>
      <w:r w:rsidRPr="0093389B">
        <w:t xml:space="preserve">Over </w:t>
      </w:r>
      <w:r w:rsidR="007739E7" w:rsidRPr="0093389B">
        <w:t xml:space="preserve">dit </w:t>
      </w:r>
      <w:r w:rsidRPr="0093389B">
        <w:t>document</w:t>
      </w:r>
      <w:bookmarkEnd w:id="3"/>
    </w:p>
    <w:p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rsidR="00741E0E" w:rsidRPr="0093389B" w:rsidRDefault="00741E0E" w:rsidP="00AF55D5">
      <w:pPr>
        <w:pStyle w:val="Kop2"/>
      </w:pPr>
      <w:bookmarkStart w:id="4" w:name="_Toc29288064"/>
      <w:r w:rsidRPr="0093389B">
        <w:t>Over het project en de opdrachtgever</w:t>
      </w:r>
      <w:bookmarkEnd w:id="4"/>
    </w:p>
    <w:p w:rsidR="00C27281" w:rsidRPr="00770A1A" w:rsidRDefault="00DB665E" w:rsidP="00DB665E">
      <w:pPr>
        <w:pStyle w:val="SPLinfo"/>
        <w:rPr>
          <w:lang w:val="nl-NL"/>
        </w:rPr>
      </w:pPr>
      <w:r w:rsidRPr="00770A1A">
        <w:rPr>
          <w:lang w:val="nl-NL"/>
        </w:rPr>
        <w:t xml:space="preserve">In deze paragraaf </w:t>
      </w:r>
      <w:r w:rsidR="001A6786">
        <w:rPr>
          <w:lang w:val="nl-NL"/>
        </w:rPr>
        <w:t>wordt</w:t>
      </w:r>
      <w:r w:rsidRPr="00770A1A">
        <w:rPr>
          <w:lang w:val="nl-NL"/>
        </w:rP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801CD">
        <w:rPr>
          <w:lang w:val="nl-NL"/>
        </w:rPr>
        <w:t>wil</w:t>
      </w:r>
      <w:r w:rsidRPr="00770A1A">
        <w:rPr>
          <w:lang w:val="nl-NL"/>
        </w:rPr>
        <w:t xml:space="preserve"> oplossen.</w:t>
      </w:r>
    </w:p>
    <w:p w:rsidR="0015692D" w:rsidRPr="00FA72C0" w:rsidRDefault="00FA72C0" w:rsidP="00C96DE4">
      <w:pPr>
        <w:pStyle w:val="Kop1"/>
      </w:pPr>
      <w:bookmarkStart w:id="5" w:name="_Toc29288065"/>
      <w:r w:rsidRPr="00FA72C0">
        <w:t>Softwarecomponenten</w:t>
      </w:r>
      <w:r w:rsidR="00C96DE4" w:rsidRPr="00FA72C0">
        <w:t xml:space="preserve"> ontwikkelomgeving</w:t>
      </w:r>
      <w:bookmarkEnd w:id="5"/>
    </w:p>
    <w:p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rsidR="00C96DE4" w:rsidRPr="00FA72C0" w:rsidRDefault="00FA72C0" w:rsidP="00C96DE4">
      <w:pPr>
        <w:pStyle w:val="Kop1"/>
      </w:pPr>
      <w:bookmarkStart w:id="6" w:name="_Toc29288066"/>
      <w:r w:rsidRPr="00FA72C0">
        <w:t>Hardwarecomponenten</w:t>
      </w:r>
      <w:r w:rsidR="00C96DE4" w:rsidRPr="00FA72C0">
        <w:t xml:space="preserve"> ontwikkelomgeving</w:t>
      </w:r>
      <w:bookmarkEnd w:id="6"/>
    </w:p>
    <w:p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rsidR="00C96DE4" w:rsidRPr="00FA72C0" w:rsidRDefault="00C96DE4" w:rsidP="00C96DE4">
      <w:pPr>
        <w:pStyle w:val="Kop1"/>
      </w:pPr>
      <w:bookmarkStart w:id="7" w:name="_Toc29288067"/>
      <w:r w:rsidRPr="00FA72C0">
        <w:t>Testen ontwikkelomgeving</w:t>
      </w:r>
      <w:bookmarkEnd w:id="7"/>
    </w:p>
    <w:p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rsidR="00C96DE4" w:rsidRPr="008914E1" w:rsidRDefault="00C96DE4" w:rsidP="00C96DE4">
      <w:pPr>
        <w:pStyle w:val="Kop1"/>
      </w:pPr>
      <w:bookmarkStart w:id="8" w:name="_Toc29288068"/>
      <w:r w:rsidRPr="008914E1">
        <w:t>Instellingen en wijzigingen</w:t>
      </w:r>
      <w:bookmarkEnd w:id="8"/>
    </w:p>
    <w:p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Voorbeelden zijn: locatie van de localhost-map wijzigen, add-ons of extensions installeren bij IDE (zoals Resharper voor Visual Studio).</w:t>
      </w:r>
    </w:p>
    <w:p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DA8" w:rsidRDefault="00CA4DA8" w:rsidP="008A2B7E">
      <w:pPr>
        <w:spacing w:after="0" w:line="240" w:lineRule="auto"/>
      </w:pPr>
      <w:r>
        <w:separator/>
      </w:r>
    </w:p>
  </w:endnote>
  <w:endnote w:type="continuationSeparator" w:id="0">
    <w:p w:rsidR="00CA4DA8" w:rsidRDefault="00CA4DA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4F6" w:rsidRPr="008914E1" w:rsidRDefault="00303DFB" w:rsidP="002E14F6">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666B8422" wp14:editId="4FEA47AA">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8422"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r w:rsidR="002E14F6" w:rsidRPr="008914E1">
      <w:rPr>
        <w:lang w:val="en-GB"/>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r w:rsidR="00CA4DA8">
      <w:rPr>
        <w:b/>
        <w:bCs/>
      </w:rPr>
      <w:t>Fout! Verwijzingsbron niet gevonden.</w:t>
    </w:r>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784" w:rsidRPr="000C4410" w:rsidRDefault="00860540"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FEB02B" wp14:editId="15B927E8">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EB02B"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DA8" w:rsidRDefault="00CA4DA8" w:rsidP="008A2B7E">
      <w:pPr>
        <w:spacing w:after="0" w:line="240" w:lineRule="auto"/>
      </w:pPr>
      <w:r>
        <w:separator/>
      </w:r>
    </w:p>
  </w:footnote>
  <w:footnote w:type="continuationSeparator" w:id="0">
    <w:p w:rsidR="00CA4DA8" w:rsidRDefault="00CA4DA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784" w:rsidRDefault="000F2784">
    <w:pPr>
      <w:pStyle w:val="Koptekst"/>
    </w:pPr>
    <w:r>
      <w:rPr>
        <w:noProof/>
        <w:lang w:eastAsia="nl-NL"/>
      </w:rPr>
      <w:drawing>
        <wp:anchor distT="0" distB="0" distL="114300" distR="114300" simplePos="0" relativeHeight="251665408" behindDoc="0" locked="0" layoutInCell="1" allowOverlap="1" wp14:anchorId="62C14AAB" wp14:editId="4A271D51">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C6CA9"/>
    <w:rsid w:val="002E14F6"/>
    <w:rsid w:val="00303DFB"/>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31D4"/>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9B"/>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E53FDD7-833B-4AED-9F4D-002CA92FCBD1}"/>
</file>

<file path=customXml/itemProps3.xml><?xml version="1.0" encoding="utf-8"?>
<ds:datastoreItem xmlns:ds="http://schemas.openxmlformats.org/officeDocument/2006/customXml" ds:itemID="{7F26A801-F9B6-4CC3-B424-63B0B431BCCF}">
  <ds:schemaRefs>
    <ds:schemaRef ds:uri="9b23f896-9a04-4114-b73b-55cbe372e20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45fa6d14-934b-44a0-9747-c035f1438e9b"/>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39</TotalTime>
  <Pages>4</Pages>
  <Words>413</Words>
  <Characters>2274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6</cp:revision>
  <cp:lastPrinted>2018-09-01T10:46:00Z</cp:lastPrinted>
  <dcterms:created xsi:type="dcterms:W3CDTF">2019-10-03T07:20:00Z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