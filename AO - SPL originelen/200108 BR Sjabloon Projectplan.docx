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rsidR="00C82853" w:rsidRDefault="00C82853" w:rsidP="00C82853">
          <w:pPr>
            <w:rPr>
              <w:lang w:val="en-US"/>
            </w:rPr>
          </w:pPr>
          <w:r w:rsidRPr="00AD01ED">
            <w:rPr>
              <w:rStyle w:val="Tekstvantijdelijkeaanduiding"/>
              <w:lang w:val="en-US"/>
            </w:rPr>
            <w:t>Click or tap here to enter text.</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rsidTr="009877AD">
        <w:tc>
          <w:tcPr>
            <w:tcW w:w="1601" w:type="dxa"/>
          </w:tcPr>
          <w:p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rsidR="00AE35A7" w:rsidRPr="00AE35A7" w:rsidRDefault="005E5DD3" w:rsidP="00AE35A7">
            <w:pPr>
              <w:pStyle w:val="Geenafstand"/>
              <w:rPr>
                <w:lang w:val="en-US"/>
              </w:rPr>
            </w:pPr>
            <w:sdt>
              <w:sdtPr>
                <w:alias w:val="Versienummer"/>
                <w:tag w:val="Version"/>
                <w:id w:val="-193926220"/>
                <w:placeholder>
                  <w:docPart w:val="86BD7D69A15B4761A0103071CBFFF6E7"/>
                </w:placeholder>
                <w:showingPlcHdr/>
                <w:text/>
              </w:sdtPr>
              <w:sdtEndPr/>
              <w:sdtContent>
                <w:r w:rsidR="00AE35A7" w:rsidRPr="00AE35A7">
                  <w:rPr>
                    <w:rStyle w:val="Tekstvantijdelijkeaanduiding"/>
                    <w:lang w:val="en-US"/>
                  </w:rPr>
                  <w:t>Click or tap here to enter text.</w:t>
                </w:r>
              </w:sdtContent>
            </w:sdt>
            <w:bookmarkEnd w:id="0"/>
          </w:p>
        </w:tc>
      </w:tr>
      <w:tr w:rsidR="00AE35A7" w:rsidRPr="00FD0C51" w:rsidTr="009877AD">
        <w:tc>
          <w:tcPr>
            <w:tcW w:w="1601" w:type="dxa"/>
          </w:tcPr>
          <w:p w:rsidR="00AE35A7" w:rsidRPr="00AE35A7" w:rsidRDefault="00AE35A7" w:rsidP="00AE35A7">
            <w:pPr>
              <w:pStyle w:val="Geenafstand"/>
              <w:rPr>
                <w:lang w:val="en-US"/>
              </w:rPr>
            </w:pPr>
            <w:r w:rsidRPr="00AE35A7">
              <w:rPr>
                <w:lang w:val="en-US"/>
              </w:rPr>
              <w:t>Auteur(s):</w:t>
            </w:r>
          </w:p>
        </w:tc>
        <w:bookmarkStart w:id="1" w:name="Auteurs"/>
        <w:tc>
          <w:tcPr>
            <w:tcW w:w="4536" w:type="dxa"/>
          </w:tcPr>
          <w:p w:rsidR="00AE35A7" w:rsidRPr="00AE35A7" w:rsidRDefault="005E5DD3" w:rsidP="00AE35A7">
            <w:pPr>
              <w:pStyle w:val="Geenafstand"/>
              <w:rPr>
                <w:lang w:val="en-US"/>
              </w:rPr>
            </w:pPr>
            <w:sdt>
              <w:sdtPr>
                <w:alias w:val="Naam van de auteur"/>
                <w:tag w:val="Authors"/>
                <w:id w:val="1931920483"/>
                <w:placeholder>
                  <w:docPart w:val="E4EF777107AE493FB3EAA03110B816F8"/>
                </w:placeholder>
                <w:showingPlcHdr/>
                <w:text/>
              </w:sdtPr>
              <w:sdtEndPr/>
              <w:sdtContent>
                <w:r w:rsidR="00AE35A7" w:rsidRPr="00AE35A7">
                  <w:rPr>
                    <w:rStyle w:val="Tekstvantijdelijkeaanduiding"/>
                    <w:lang w:val="en-US"/>
                  </w:rPr>
                  <w:t>Click or tap here to enter text.</w:t>
                </w:r>
              </w:sdtContent>
            </w:sdt>
            <w:bookmarkEnd w:id="1"/>
          </w:p>
        </w:tc>
      </w:tr>
      <w:tr w:rsidR="00AE35A7" w:rsidRPr="00FD0C51" w:rsidTr="009877AD">
        <w:tc>
          <w:tcPr>
            <w:tcW w:w="1601" w:type="dxa"/>
          </w:tcPr>
          <w:p w:rsidR="00AE35A7" w:rsidRPr="00AE35A7" w:rsidRDefault="00AE35A7" w:rsidP="00AE35A7">
            <w:pPr>
              <w:pStyle w:val="Geenafstand"/>
              <w:rPr>
                <w:lang w:val="en-US"/>
              </w:rPr>
            </w:pPr>
            <w:r w:rsidRPr="00AE35A7">
              <w:rPr>
                <w:lang w:val="en-US"/>
              </w:rPr>
              <w:t>Datum:</w:t>
            </w:r>
          </w:p>
        </w:tc>
        <w:tc>
          <w:tcPr>
            <w:tcW w:w="4536" w:type="dxa"/>
          </w:tcPr>
          <w:p w:rsidR="00AE35A7" w:rsidRPr="000534B2" w:rsidRDefault="005E5DD3" w:rsidP="00AE35A7">
            <w:pPr>
              <w:pStyle w:val="Geenafstand"/>
              <w:rPr>
                <w:lang w:val="en-US"/>
              </w:rPr>
            </w:pPr>
            <w:sdt>
              <w:sdtPr>
                <w:alias w:val="Datum"/>
                <w:tag w:val="Date"/>
                <w:id w:val="-1127611690"/>
                <w:placeholder>
                  <w:docPart w:val="C47AE688DC794FF891F04A29D7A2821E"/>
                </w:placeholder>
                <w:showingPlcHdr/>
                <w:text/>
              </w:sdtPr>
              <w:sdtEndPr/>
              <w:sdtContent>
                <w:r w:rsidR="00AE35A7" w:rsidRPr="00AE35A7">
                  <w:rPr>
                    <w:rStyle w:val="Tekstvantijdelijkeaanduiding"/>
                    <w:lang w:val="en-US"/>
                  </w:rPr>
                  <w:t>Click or tap here to enter text.</w:t>
                </w:r>
              </w:sdtContent>
            </w:sdt>
          </w:p>
        </w:tc>
      </w:tr>
    </w:tbl>
    <w:p w:rsidR="00AE35A7" w:rsidRDefault="00AE35A7">
      <w:pPr>
        <w:rPr>
          <w:lang w:val="en-US"/>
        </w:rPr>
      </w:pPr>
      <w:r>
        <w:rPr>
          <w:lang w:val="en-US"/>
        </w:rPr>
        <w:br w:type="page"/>
      </w:r>
    </w:p>
    <w:p w:rsidR="008A2B7E" w:rsidRPr="0093389B" w:rsidRDefault="008A2B7E" w:rsidP="008A2B7E">
      <w:pPr>
        <w:pStyle w:val="Kop1"/>
      </w:pPr>
      <w:bookmarkStart w:id="2" w:name="_Toc29287571"/>
      <w:r w:rsidRPr="0093389B">
        <w:lastRenderedPageBreak/>
        <w:t>Versiebeheer</w:t>
      </w:r>
      <w:bookmarkEnd w:id="2"/>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43E3" w:rsidP="00AF55D5">
            <w:pPr>
              <w:pStyle w:val="Geenafstand"/>
              <w:jc w:val="center"/>
              <w:rPr>
                <w:b w:val="0"/>
              </w:rPr>
            </w:pPr>
            <w:r w:rsidRPr="0093389B">
              <w:rPr>
                <w:b w:val="0"/>
              </w:rPr>
              <w:t>yyyy-mm-dd</w:t>
            </w: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820"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356E8">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356E8">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72" w:history="1">
        <w:r w:rsidRPr="009E5663">
          <w:rPr>
            <w:rStyle w:val="Hyperlink"/>
            <w:noProof/>
          </w:rPr>
          <w:t>Inleiding</w:t>
        </w:r>
        <w:r>
          <w:rPr>
            <w:noProof/>
            <w:webHidden/>
          </w:rPr>
          <w:tab/>
        </w:r>
        <w:r>
          <w:rPr>
            <w:noProof/>
            <w:webHidden/>
          </w:rPr>
          <w:fldChar w:fldCharType="begin"/>
        </w:r>
        <w:r>
          <w:rPr>
            <w:noProof/>
            <w:webHidden/>
          </w:rPr>
          <w:instrText xml:space="preserve"> PAGEREF _Toc29287572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2"/>
        <w:tabs>
          <w:tab w:val="right" w:leader="dot" w:pos="9062"/>
        </w:tabs>
        <w:rPr>
          <w:rFonts w:eastAsiaTheme="minorEastAsia"/>
          <w:noProof/>
          <w:lang w:eastAsia="nl-NL"/>
        </w:rPr>
      </w:pPr>
      <w:hyperlink w:anchor="_Toc29287573" w:history="1">
        <w:r w:rsidRPr="009E5663">
          <w:rPr>
            <w:rStyle w:val="Hyperlink"/>
            <w:noProof/>
          </w:rPr>
          <w:t>Over dit document</w:t>
        </w:r>
        <w:r>
          <w:rPr>
            <w:noProof/>
            <w:webHidden/>
          </w:rPr>
          <w:tab/>
        </w:r>
        <w:r>
          <w:rPr>
            <w:noProof/>
            <w:webHidden/>
          </w:rPr>
          <w:fldChar w:fldCharType="begin"/>
        </w:r>
        <w:r>
          <w:rPr>
            <w:noProof/>
            <w:webHidden/>
          </w:rPr>
          <w:instrText xml:space="preserve"> PAGEREF _Toc29287573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2"/>
        <w:tabs>
          <w:tab w:val="right" w:leader="dot" w:pos="9062"/>
        </w:tabs>
        <w:rPr>
          <w:rFonts w:eastAsiaTheme="minorEastAsia"/>
          <w:noProof/>
          <w:lang w:eastAsia="nl-NL"/>
        </w:rPr>
      </w:pPr>
      <w:hyperlink w:anchor="_Toc29287574" w:history="1">
        <w:r w:rsidRPr="009E5663">
          <w:rPr>
            <w:rStyle w:val="Hyperlink"/>
            <w:noProof/>
          </w:rPr>
          <w:t>Over het project en de opdrachtgever</w:t>
        </w:r>
        <w:r>
          <w:rPr>
            <w:noProof/>
            <w:webHidden/>
          </w:rPr>
          <w:tab/>
        </w:r>
        <w:r>
          <w:rPr>
            <w:noProof/>
            <w:webHidden/>
          </w:rPr>
          <w:fldChar w:fldCharType="begin"/>
        </w:r>
        <w:r>
          <w:rPr>
            <w:noProof/>
            <w:webHidden/>
          </w:rPr>
          <w:instrText xml:space="preserve"> PAGEREF _Toc29287574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75" w:history="1">
        <w:r w:rsidRPr="009E5663">
          <w:rPr>
            <w:rStyle w:val="Hyperlink"/>
            <w:noProof/>
          </w:rPr>
          <w:t>Projectdoelstelling</w:t>
        </w:r>
        <w:r>
          <w:rPr>
            <w:noProof/>
            <w:webHidden/>
          </w:rPr>
          <w:tab/>
        </w:r>
        <w:r>
          <w:rPr>
            <w:noProof/>
            <w:webHidden/>
          </w:rPr>
          <w:fldChar w:fldCharType="begin"/>
        </w:r>
        <w:r>
          <w:rPr>
            <w:noProof/>
            <w:webHidden/>
          </w:rPr>
          <w:instrText xml:space="preserve"> PAGEREF _Toc29287575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76" w:history="1">
        <w:r w:rsidRPr="009E5663">
          <w:rPr>
            <w:rStyle w:val="Hyperlink"/>
            <w:noProof/>
          </w:rPr>
          <w:t>Betrokkenen</w:t>
        </w:r>
        <w:r>
          <w:rPr>
            <w:noProof/>
            <w:webHidden/>
          </w:rPr>
          <w:tab/>
        </w:r>
        <w:r>
          <w:rPr>
            <w:noProof/>
            <w:webHidden/>
          </w:rPr>
          <w:fldChar w:fldCharType="begin"/>
        </w:r>
        <w:r>
          <w:rPr>
            <w:noProof/>
            <w:webHidden/>
          </w:rPr>
          <w:instrText xml:space="preserve"> PAGEREF _Toc29287576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77" w:history="1">
        <w:r w:rsidRPr="009E5663">
          <w:rPr>
            <w:rStyle w:val="Hyperlink"/>
            <w:noProof/>
          </w:rPr>
          <w:t>Benodigdheden</w:t>
        </w:r>
        <w:r>
          <w:rPr>
            <w:noProof/>
            <w:webHidden/>
          </w:rPr>
          <w:tab/>
        </w:r>
        <w:r>
          <w:rPr>
            <w:noProof/>
            <w:webHidden/>
          </w:rPr>
          <w:fldChar w:fldCharType="begin"/>
        </w:r>
        <w:r>
          <w:rPr>
            <w:noProof/>
            <w:webHidden/>
          </w:rPr>
          <w:instrText xml:space="preserve"> PAGEREF _Toc29287577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78" w:history="1">
        <w:r w:rsidRPr="009E5663">
          <w:rPr>
            <w:rStyle w:val="Hyperlink"/>
            <w:noProof/>
          </w:rPr>
          <w:t>Takenlijst</w:t>
        </w:r>
        <w:r>
          <w:rPr>
            <w:noProof/>
            <w:webHidden/>
          </w:rPr>
          <w:tab/>
        </w:r>
        <w:r>
          <w:rPr>
            <w:noProof/>
            <w:webHidden/>
          </w:rPr>
          <w:fldChar w:fldCharType="begin"/>
        </w:r>
        <w:r>
          <w:rPr>
            <w:noProof/>
            <w:webHidden/>
          </w:rPr>
          <w:instrText xml:space="preserve"> PAGEREF _Toc29287578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79" w:history="1">
        <w:r w:rsidRPr="009E5663">
          <w:rPr>
            <w:rStyle w:val="Hyperlink"/>
            <w:noProof/>
          </w:rPr>
          <w:t>Projectgrenzen</w:t>
        </w:r>
        <w:r>
          <w:rPr>
            <w:noProof/>
            <w:webHidden/>
          </w:rPr>
          <w:tab/>
        </w:r>
        <w:r>
          <w:rPr>
            <w:noProof/>
            <w:webHidden/>
          </w:rPr>
          <w:fldChar w:fldCharType="begin"/>
        </w:r>
        <w:r>
          <w:rPr>
            <w:noProof/>
            <w:webHidden/>
          </w:rPr>
          <w:instrText xml:space="preserve"> PAGEREF _Toc29287579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80" w:history="1">
        <w:r w:rsidRPr="009E5663">
          <w:rPr>
            <w:rStyle w:val="Hyperlink"/>
            <w:noProof/>
          </w:rPr>
          <w:t>Planning</w:t>
        </w:r>
        <w:r>
          <w:rPr>
            <w:noProof/>
            <w:webHidden/>
          </w:rPr>
          <w:tab/>
        </w:r>
        <w:r>
          <w:rPr>
            <w:noProof/>
            <w:webHidden/>
          </w:rPr>
          <w:fldChar w:fldCharType="begin"/>
        </w:r>
        <w:r>
          <w:rPr>
            <w:noProof/>
            <w:webHidden/>
          </w:rPr>
          <w:instrText xml:space="preserve"> PAGEREF _Toc29287580 \h </w:instrText>
        </w:r>
        <w:r>
          <w:rPr>
            <w:noProof/>
            <w:webHidden/>
          </w:rPr>
        </w:r>
        <w:r>
          <w:rPr>
            <w:noProof/>
            <w:webHidden/>
          </w:rPr>
          <w:fldChar w:fldCharType="separate"/>
        </w:r>
        <w:r>
          <w:rPr>
            <w:noProof/>
            <w:webHidden/>
          </w:rPr>
          <w:t>4</w:t>
        </w:r>
        <w:r>
          <w:rPr>
            <w:noProof/>
            <w:webHidden/>
          </w:rPr>
          <w:fldChar w:fldCharType="end"/>
        </w:r>
      </w:hyperlink>
    </w:p>
    <w:p w:rsidR="005E5DD3" w:rsidRDefault="005E5DD3">
      <w:pPr>
        <w:pStyle w:val="Inhopg1"/>
        <w:tabs>
          <w:tab w:val="right" w:leader="dot" w:pos="9062"/>
        </w:tabs>
        <w:rPr>
          <w:rFonts w:eastAsiaTheme="minorEastAsia"/>
          <w:noProof/>
          <w:lang w:eastAsia="nl-NL"/>
        </w:rPr>
      </w:pPr>
      <w:hyperlink w:anchor="_Toc29287581" w:history="1">
        <w:r w:rsidRPr="009E5663">
          <w:rPr>
            <w:rStyle w:val="Hyperlink"/>
            <w:noProof/>
          </w:rPr>
          <w:t>Akkoord opdrachtgever</w:t>
        </w:r>
        <w:r>
          <w:rPr>
            <w:noProof/>
            <w:webHidden/>
          </w:rPr>
          <w:tab/>
        </w:r>
        <w:r>
          <w:rPr>
            <w:noProof/>
            <w:webHidden/>
          </w:rPr>
          <w:fldChar w:fldCharType="begin"/>
        </w:r>
        <w:r>
          <w:rPr>
            <w:noProof/>
            <w:webHidden/>
          </w:rPr>
          <w:instrText xml:space="preserve"> PAGEREF _Toc29287581 \h </w:instrText>
        </w:r>
        <w:r>
          <w:rPr>
            <w:noProof/>
            <w:webHidden/>
          </w:rPr>
        </w:r>
        <w:r>
          <w:rPr>
            <w:noProof/>
            <w:webHidden/>
          </w:rPr>
          <w:fldChar w:fldCharType="separate"/>
        </w:r>
        <w:r>
          <w:rPr>
            <w:noProof/>
            <w:webHidden/>
          </w:rPr>
          <w:t>5</w:t>
        </w:r>
        <w:r>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type="page"/>
      </w:r>
    </w:p>
    <w:p w:rsidR="0015692D" w:rsidRPr="0093389B" w:rsidRDefault="0015692D" w:rsidP="003A2EE7">
      <w:pPr>
        <w:pStyle w:val="Kop1"/>
      </w:pPr>
      <w:bookmarkStart w:id="3" w:name="_Toc29287572"/>
      <w:r w:rsidRPr="0093389B">
        <w:lastRenderedPageBreak/>
        <w:t>Inleiding</w:t>
      </w:r>
      <w:bookmarkEnd w:id="3"/>
    </w:p>
    <w:p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rsidR="00741E0E" w:rsidRPr="0093389B" w:rsidRDefault="00741E0E" w:rsidP="00AF55D5">
      <w:pPr>
        <w:pStyle w:val="Kop2"/>
      </w:pPr>
      <w:bookmarkStart w:id="5" w:name="_Toc29287574"/>
      <w:r w:rsidRPr="0093389B">
        <w:t>Over het project en de opdrachtgever</w:t>
      </w:r>
      <w:bookmarkEnd w:id="5"/>
    </w:p>
    <w:p w:rsidR="00C27281" w:rsidRPr="0093389B" w:rsidRDefault="005E5DD3" w:rsidP="00D26EEF">
      <w:pPr>
        <w:pStyle w:val="SPLinfo"/>
      </w:pPr>
      <w:r>
        <w:t>In deze paragraaf wordt</w:t>
      </w:r>
      <w:r w:rsidR="00D26EEF">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4363E0">
        <w:t xml:space="preserve">wil </w:t>
      </w:r>
      <w:r w:rsidR="00D26EEF">
        <w:t>oplossen.</w:t>
      </w:r>
    </w:p>
    <w:p w:rsidR="0015692D" w:rsidRDefault="00EB12ED" w:rsidP="000162B6">
      <w:pPr>
        <w:pStyle w:val="Kop1"/>
      </w:pPr>
      <w:bookmarkStart w:id="6" w:name="_Toc29287575"/>
      <w:r>
        <w:t>Projectdoelstelling</w:t>
      </w:r>
      <w:bookmarkEnd w:id="6"/>
    </w:p>
    <w:p w:rsidR="004E1BED" w:rsidRDefault="00D26EEF" w:rsidP="00F66167">
      <w:pPr>
        <w:pStyle w:val="SPLinfo"/>
      </w:pPr>
      <w:r>
        <w:t xml:space="preserve">In deze paragraaf wordt beschreven wát de opdrachtgever wil bereiken met het gerealiseerde product. Beschrijf de voordelen voor de opdrachtgever. Voorbeelden zijn: minder fouten, </w:t>
      </w:r>
      <w:r w:rsidR="00F66167">
        <w:t xml:space="preserve">efficiëntie en/of effectiviteit in de bedrijfsvoering. </w:t>
      </w:r>
    </w:p>
    <w:p w:rsidR="004E1BED" w:rsidRDefault="004E1BED" w:rsidP="004E1BED">
      <w:pPr>
        <w:pStyle w:val="Kop1"/>
      </w:pPr>
      <w:bookmarkStart w:id="7" w:name="_Toc29287576"/>
      <w:r>
        <w:t>Betrokkenen</w:t>
      </w:r>
      <w:bookmarkEnd w:id="7"/>
    </w:p>
    <w:p w:rsidR="004E1BED" w:rsidRDefault="00F66167" w:rsidP="00F66167">
      <w:pPr>
        <w:pStyle w:val="SPLinfo"/>
      </w:pPr>
      <w:r>
        <w:t xml:space="preserve">In deze paragraaf wordt aangegeven wie er meewerken aan het project. Hierbij worden de rol en de contactgegevens van de personen opgenomen. Voorbeelden zijn: projectleider, pontwerper, programmeur en </w:t>
      </w:r>
      <w:r w:rsidR="005E5DD3">
        <w:t>telefoonnummer, e-mail</w:t>
      </w:r>
      <w:r>
        <w:t>adres.</w:t>
      </w:r>
    </w:p>
    <w:p w:rsidR="004E1BED" w:rsidRPr="004E1BED" w:rsidRDefault="004E1BED" w:rsidP="004E1BED">
      <w:pPr>
        <w:pStyle w:val="Kop1"/>
      </w:pPr>
      <w:bookmarkStart w:id="8" w:name="_Toc29287577"/>
      <w:r>
        <w:t>Benodigdheden</w:t>
      </w:r>
      <w:bookmarkEnd w:id="8"/>
    </w:p>
    <w:p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rsidR="000162B6" w:rsidRDefault="004E1BED" w:rsidP="000162B6">
      <w:pPr>
        <w:pStyle w:val="Kop1"/>
      </w:pPr>
      <w:bookmarkStart w:id="9" w:name="_Toc29287578"/>
      <w:r>
        <w:t>Takenlijst</w:t>
      </w:r>
      <w:bookmarkEnd w:id="9"/>
    </w:p>
    <w:p w:rsidR="004E1BED" w:rsidRPr="004E1BED" w:rsidRDefault="00F66167" w:rsidP="006D0CA4">
      <w:pPr>
        <w:pStyle w:val="SPLinfo"/>
      </w:pPr>
      <w:r>
        <w:t xml:space="preserve">In deze paragraaf </w:t>
      </w:r>
      <w:r w:rsidR="006D0CA4">
        <w:t xml:space="preserve">wordt </w:t>
      </w:r>
      <w:r w:rsidRPr="00B10DAC">
        <w:t>een</w:t>
      </w:r>
      <w:r>
        <w:t xml:space="preserve"> overzicht</w:t>
      </w:r>
      <w:r w:rsidR="006D0CA4">
        <w:t xml:space="preserve"> gegeven van</w:t>
      </w:r>
      <w:r w:rsidRPr="00B10DAC">
        <w:t xml:space="preserve"> alle werkzaamheden die verricht moeten worden om het volledige project </w:t>
      </w:r>
      <w:r>
        <w:t xml:space="preserve">(tot en met de oplevering van de applicatie) </w:t>
      </w:r>
      <w:r w:rsidRPr="00B10DAC">
        <w:t xml:space="preserve">uit te voeren. </w:t>
      </w:r>
      <w:r w:rsidR="006D0CA4">
        <w:t xml:space="preserve">Voorbeelden zijn: inventariseren, ontwerpen, programmeren, testen, implementeren, </w:t>
      </w:r>
      <w:r w:rsidRPr="00B10DAC">
        <w:t>gesprekken</w:t>
      </w:r>
      <w:r w:rsidR="006D0CA4">
        <w:t>,</w:t>
      </w:r>
      <w:r w:rsidRPr="00B10DAC">
        <w:t xml:space="preserve"> mailen.</w:t>
      </w:r>
    </w:p>
    <w:p w:rsidR="004E1BED" w:rsidRPr="004E1BED" w:rsidRDefault="004E1BED" w:rsidP="004E1BED">
      <w:pPr>
        <w:pStyle w:val="Kop1"/>
      </w:pPr>
      <w:bookmarkStart w:id="10" w:name="_Toc29287579"/>
      <w:r>
        <w:t>Projectgrenzen</w:t>
      </w:r>
      <w:bookmarkEnd w:id="10"/>
    </w:p>
    <w:p w:rsidR="006D0CA4" w:rsidRDefault="006D0CA4" w:rsidP="00190D7C">
      <w:pPr>
        <w:pStyle w:val="SPLinfo"/>
      </w:pPr>
      <w:r>
        <w:t>In deze paragraaf wordt beschreven wat er níet wordt gedaan binnen het project. Voorbeelden zijn: uitbreiding van de tijdsduur of inzet, reële koppelingen met de buitenwereld zoals met iDeal</w:t>
      </w:r>
      <w:r w:rsidR="00190D7C">
        <w:t>.</w:t>
      </w:r>
    </w:p>
    <w:p w:rsidR="006D0CA4" w:rsidRPr="004E1BED" w:rsidRDefault="006D0CA4" w:rsidP="006D0CA4">
      <w:pPr>
        <w:pStyle w:val="Kop1"/>
      </w:pPr>
      <w:bookmarkStart w:id="11" w:name="_Toc29287580"/>
      <w:r>
        <w:t>Planning</w:t>
      </w:r>
      <w:bookmarkEnd w:id="11"/>
    </w:p>
    <w:p w:rsidR="000162B6" w:rsidRDefault="006D0CA4" w:rsidP="006D0CA4">
      <w:pPr>
        <w:pStyle w:val="SPLinfo"/>
      </w:pPr>
      <w:r>
        <w:t>In deze paragraaf wordt de takenlijst chronologisch opgenomen. Daarbij wordt vermeld hoe lang een taak duurt en wanneer en door wie een taak wordt uitgevoerd. De planning mag als een afbeelding worden opgenomen of er mag worden verwezen naar de strokenplanning (</w:t>
      </w:r>
      <w:r w:rsidR="005E5DD3">
        <w:t>Excel</w:t>
      </w:r>
      <w:bookmarkStart w:id="12" w:name="_GoBack"/>
      <w:bookmarkEnd w:id="12"/>
      <w:r>
        <w:t>).</w:t>
      </w:r>
    </w:p>
    <w:p w:rsidR="004363E0" w:rsidRDefault="004363E0">
      <w:pPr>
        <w:rPr>
          <w:rFonts w:asciiTheme="majorHAnsi" w:eastAsiaTheme="majorEastAsia" w:hAnsiTheme="majorHAnsi" w:cstheme="majorBidi"/>
          <w:color w:val="2F5496" w:themeColor="accent1" w:themeShade="BF"/>
          <w:sz w:val="32"/>
          <w:szCs w:val="32"/>
        </w:rPr>
      </w:pPr>
      <w:r>
        <w:br w:type="page"/>
      </w:r>
    </w:p>
    <w:p w:rsidR="0015692D" w:rsidRPr="0093389B" w:rsidRDefault="006D0CA4" w:rsidP="00DC10FC">
      <w:pPr>
        <w:pStyle w:val="Kop1"/>
      </w:pPr>
      <w:bookmarkStart w:id="13" w:name="_Toc29287581"/>
      <w:r>
        <w:lastRenderedPageBreak/>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rsidTr="006D0CA4">
        <w:trPr>
          <w:trHeight w:val="567"/>
        </w:trPr>
        <w:tc>
          <w:tcPr>
            <w:tcW w:w="1468" w:type="dxa"/>
          </w:tcPr>
          <w:p w:rsidR="00DC10FC" w:rsidRPr="0093389B" w:rsidRDefault="00DC10FC" w:rsidP="00B11207">
            <w:pPr>
              <w:pStyle w:val="Geenafstand"/>
            </w:pPr>
            <w:r w:rsidRPr="0093389B">
              <w:t>Naam</w:t>
            </w:r>
          </w:p>
        </w:tc>
        <w:tc>
          <w:tcPr>
            <w:tcW w:w="7594" w:type="dxa"/>
          </w:tcPr>
          <w:p w:rsidR="00DC10FC" w:rsidRPr="0093389B" w:rsidRDefault="00DC10FC" w:rsidP="00DC10FC">
            <w:pPr>
              <w:pStyle w:val="Geenafstand"/>
            </w:pPr>
          </w:p>
        </w:tc>
      </w:tr>
      <w:tr w:rsidR="00DC10FC" w:rsidRPr="0093389B" w:rsidTr="006D0CA4">
        <w:trPr>
          <w:trHeight w:val="567"/>
        </w:trPr>
        <w:tc>
          <w:tcPr>
            <w:tcW w:w="1468" w:type="dxa"/>
          </w:tcPr>
          <w:p w:rsidR="00DC10FC" w:rsidRPr="0093389B" w:rsidRDefault="00DC10FC" w:rsidP="00B11207">
            <w:pPr>
              <w:pStyle w:val="Geenafstand"/>
            </w:pPr>
            <w:r w:rsidRPr="0093389B">
              <w:t>Datum</w:t>
            </w:r>
          </w:p>
        </w:tc>
        <w:tc>
          <w:tcPr>
            <w:tcW w:w="7594" w:type="dxa"/>
          </w:tcPr>
          <w:p w:rsidR="00DC10FC" w:rsidRPr="0093389B" w:rsidRDefault="00DC10FC" w:rsidP="00DC10FC">
            <w:pPr>
              <w:pStyle w:val="Geenafstand"/>
            </w:pPr>
          </w:p>
        </w:tc>
      </w:tr>
      <w:tr w:rsidR="00DC10FC" w:rsidRPr="0093389B" w:rsidTr="006D0CA4">
        <w:trPr>
          <w:trHeight w:val="1701"/>
        </w:trPr>
        <w:tc>
          <w:tcPr>
            <w:tcW w:w="1468" w:type="dxa"/>
          </w:tcPr>
          <w:p w:rsidR="00DC10FC" w:rsidRPr="0093389B" w:rsidRDefault="00DC10FC" w:rsidP="00B11207">
            <w:pPr>
              <w:pStyle w:val="Geenafstand"/>
            </w:pPr>
            <w:r w:rsidRPr="0093389B">
              <w:t>Handtekening</w:t>
            </w:r>
          </w:p>
        </w:tc>
        <w:tc>
          <w:tcPr>
            <w:tcW w:w="7594" w:type="dxa"/>
          </w:tcPr>
          <w:p w:rsidR="00DC10FC" w:rsidRPr="0093389B" w:rsidRDefault="00DC10FC" w:rsidP="00DC10FC">
            <w:pPr>
              <w:pStyle w:val="Geenafstand"/>
            </w:pPr>
          </w:p>
        </w:tc>
      </w:tr>
    </w:tbl>
    <w:p w:rsidR="00CA7080" w:rsidRDefault="00CA7080" w:rsidP="006D0CA4">
      <w:pPr>
        <w:pStyle w:val="Geenafstand"/>
      </w:pPr>
    </w:p>
    <w:sectPr w:rsidR="00CA7080" w:rsidSect="009877AD">
      <w:headerReference w:type="default" r:id="rId10"/>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C1A" w:rsidRDefault="00733C1A" w:rsidP="008A2B7E">
      <w:pPr>
        <w:spacing w:after="0" w:line="240" w:lineRule="auto"/>
      </w:pPr>
      <w:r>
        <w:separator/>
      </w:r>
    </w:p>
  </w:endnote>
  <w:endnote w:type="continuationSeparator" w:id="0">
    <w:p w:rsidR="00733C1A" w:rsidRDefault="00733C1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B7E" w:rsidRPr="004D30C2" w:rsidRDefault="005E5DD3"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C1A" w:rsidRDefault="00733C1A" w:rsidP="008A2B7E">
      <w:pPr>
        <w:spacing w:after="0" w:line="240" w:lineRule="auto"/>
      </w:pPr>
      <w:r>
        <w:separator/>
      </w:r>
    </w:p>
  </w:footnote>
  <w:footnote w:type="continuationSeparator" w:id="0">
    <w:p w:rsidR="00733C1A" w:rsidRDefault="00733C1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54F5F"/>
    <w:rsid w:val="00287F7B"/>
    <w:rsid w:val="002C6CA9"/>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91D11"/>
    <w:rsid w:val="004D30C2"/>
    <w:rsid w:val="004E1BED"/>
    <w:rsid w:val="00530F5B"/>
    <w:rsid w:val="005356E8"/>
    <w:rsid w:val="00577C71"/>
    <w:rsid w:val="0058383B"/>
    <w:rsid w:val="005A66D9"/>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5FBEA1"/>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36"/>
    <w:rsid w:val="00400A36"/>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45fa6d14-934b-44a0-9747-c035f1438e9b"/>
    <ds:schemaRef ds:uri="9b23f896-9a04-4114-b73b-55cbe372e205"/>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12FBDFE-8C12-444D-AC3F-1FD01767475A}"/>
</file>

<file path=customXml/itemProps4.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18</TotalTime>
  <Pages>5</Pages>
  <Words>520</Words>
  <Characters>2863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3</cp:revision>
  <cp:lastPrinted>2018-09-01T10:46:00Z</cp:lastPrinted>
  <dcterms:created xsi:type="dcterms:W3CDTF">2019-10-03T07:17:00Z</dcterms:created>
  <dcterms:modified xsi:type="dcterms:W3CDTF">2020-01-07T10:08:00Z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